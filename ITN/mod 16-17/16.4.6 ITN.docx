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19D6" w14:textId="77777777" w:rsidR="004D36D7" w:rsidRPr="00FD4A68" w:rsidRDefault="00000000" w:rsidP="007C0B8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2B73">
            <w:t>Packet Tracer - Configure Secure Passwords and SSH</w:t>
          </w:r>
        </w:sdtContent>
      </w:sdt>
    </w:p>
    <w:p w14:paraId="0373FB57" w14:textId="77777777" w:rsidR="007C0B83" w:rsidRPr="00BB73FF" w:rsidRDefault="007C0B83" w:rsidP="007C0B83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C0B83" w14:paraId="245C9BFD" w14:textId="77777777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7DEEDB" w14:textId="77777777" w:rsidR="007C0B83" w:rsidRPr="00E87D62" w:rsidRDefault="007C0B83" w:rsidP="00C0292F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10E84" w14:textId="77777777" w:rsidR="007C0B83" w:rsidRPr="00E87D62" w:rsidRDefault="007C0B83" w:rsidP="00C0292F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D6B852" w14:textId="77777777" w:rsidR="007C0B83" w:rsidRPr="00E87D62" w:rsidRDefault="007C0B83" w:rsidP="00C0292F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69D784" w14:textId="77777777" w:rsidR="007C0B83" w:rsidRPr="00E87D62" w:rsidRDefault="007C0B83" w:rsidP="00C0292F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2E7D9F7F" w14:textId="77777777" w:rsidR="007C0B83" w:rsidRDefault="007C0B83" w:rsidP="00C0292F">
            <w:pPr>
              <w:pStyle w:val="TableHeading"/>
            </w:pPr>
            <w:r>
              <w:t>Default Gateway</w:t>
            </w:r>
          </w:p>
        </w:tc>
      </w:tr>
      <w:tr w:rsidR="007C0B83" w14:paraId="3B123220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0FD8EC04" w14:textId="77777777"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14:paraId="0FE30449" w14:textId="77777777"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14:paraId="13282C27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14:paraId="0732A086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3C44EBAD" w14:textId="77777777" w:rsidR="007C0B83" w:rsidRDefault="007C0B83" w:rsidP="00C0292F">
            <w:pPr>
              <w:pStyle w:val="TableText"/>
            </w:pPr>
            <w:r>
              <w:t>N/A</w:t>
            </w:r>
          </w:p>
        </w:tc>
      </w:tr>
      <w:tr w:rsidR="007C0B83" w14:paraId="531C5013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4419CD24" w14:textId="77777777"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14:paraId="2CDFBDEA" w14:textId="77777777"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14:paraId="1E8579B3" w14:textId="77777777"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14:paraId="019A8AA5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20C57B6A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14:paraId="2B5DB941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0038C196" w14:textId="77777777"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14:paraId="1C6736AA" w14:textId="77777777"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14:paraId="3EA8E0D1" w14:textId="77777777"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14:paraId="6FC5779B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058A72AB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14:paraId="4598AFC1" w14:textId="77777777" w:rsidR="007C0B83" w:rsidRPr="00C07FD9" w:rsidRDefault="007C0B83" w:rsidP="007C0B83">
      <w:pPr>
        <w:pStyle w:val="Heading1"/>
        <w:numPr>
          <w:ilvl w:val="0"/>
          <w:numId w:val="3"/>
        </w:numPr>
      </w:pPr>
      <w:r>
        <w:t>Scenario</w:t>
      </w:r>
    </w:p>
    <w:p w14:paraId="0D9B6159" w14:textId="77777777" w:rsidR="007C0B83" w:rsidRPr="008C2EE6" w:rsidRDefault="007C0B83" w:rsidP="007C0B83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14:paraId="1CF24BD5" w14:textId="77777777" w:rsidR="00702B73" w:rsidRPr="00702B73" w:rsidRDefault="00702B73" w:rsidP="00702B73">
      <w:pPr>
        <w:pStyle w:val="Heading1"/>
      </w:pPr>
      <w:r>
        <w:t>Intructions</w:t>
      </w:r>
    </w:p>
    <w:p w14:paraId="1653DC36" w14:textId="77777777" w:rsidR="007C0B83" w:rsidRDefault="007C0B83" w:rsidP="00A60F6E">
      <w:pPr>
        <w:pStyle w:val="Heading2"/>
      </w:pPr>
      <w:r>
        <w:t>Configure Basic Security on the Router</w:t>
      </w:r>
    </w:p>
    <w:p w14:paraId="2A33AF14" w14:textId="77777777" w:rsidR="00A60F6E" w:rsidRPr="00A60F6E" w:rsidRDefault="00A60F6E" w:rsidP="00A60F6E">
      <w:pPr>
        <w:pStyle w:val="ConfigWindow"/>
      </w:pPr>
      <w:r>
        <w:t>Open a command prompt</w:t>
      </w:r>
    </w:p>
    <w:p w14:paraId="1BD0533B" w14:textId="77777777" w:rsidR="007C0B83" w:rsidRDefault="007C0B83" w:rsidP="00DF7D51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14:paraId="2215C46B" w14:textId="77777777" w:rsidR="00A60F6E" w:rsidRDefault="00A60F6E" w:rsidP="00A60F6E">
      <w:pPr>
        <w:pStyle w:val="ConfigWindow"/>
      </w:pPr>
      <w:r>
        <w:t>Close a command prompt</w:t>
      </w:r>
    </w:p>
    <w:p w14:paraId="381D0960" w14:textId="77777777" w:rsidR="00A60F6E" w:rsidRDefault="00A60F6E" w:rsidP="00A60F6E">
      <w:pPr>
        <w:pStyle w:val="ConfigWindow"/>
      </w:pPr>
      <w:r>
        <w:t>Open configuration window</w:t>
      </w:r>
    </w:p>
    <w:p w14:paraId="4CFD6CCF" w14:textId="77777777" w:rsidR="007C0B83" w:rsidRDefault="007C0B83" w:rsidP="00DF7D51">
      <w:pPr>
        <w:pStyle w:val="SubStepAlpha"/>
        <w:spacing w:before="0"/>
      </w:pPr>
      <w:r>
        <w:t>Console into RTA from the Terminal on PCA.</w:t>
      </w:r>
    </w:p>
    <w:p w14:paraId="31441F3C" w14:textId="77777777" w:rsidR="007C0B83" w:rsidRDefault="007C0B83" w:rsidP="00DF7D51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14:paraId="1D6F1911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14:paraId="4A21539A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7B911E26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service password-encryption</w:t>
      </w:r>
    </w:p>
    <w:p w14:paraId="093E8488" w14:textId="77777777" w:rsidR="007C0B83" w:rsidRDefault="007C0B83" w:rsidP="00DF7D51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14:paraId="3E6EF819" w14:textId="77777777" w:rsidR="007C0B83" w:rsidRPr="00325002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security password min-length 10</w:t>
      </w:r>
    </w:p>
    <w:p w14:paraId="4230B4BE" w14:textId="77777777" w:rsidR="007C0B83" w:rsidRDefault="007C0B83" w:rsidP="00DF7D51">
      <w:pPr>
        <w:pStyle w:val="SubStepAlpha"/>
      </w:pPr>
      <w:r w:rsidRPr="002724FB">
        <w:t>Set a strong secret password of your choosing.</w:t>
      </w:r>
      <w:r w:rsidR="00DF7D51">
        <w:t xml:space="preserve"> </w:t>
      </w: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</w:p>
    <w:p w14:paraId="6192B8CF" w14:textId="77777777" w:rsidR="007C0B83" w:rsidRDefault="007C0B83" w:rsidP="00DF7D51">
      <w:pPr>
        <w:pStyle w:val="SubStepAlpha"/>
      </w:pPr>
      <w:r w:rsidRPr="002724FB">
        <w:t>Disable DNS lookup.</w:t>
      </w:r>
    </w:p>
    <w:p w14:paraId="54C8CA98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14:paraId="36110A8D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46CE9B30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>
        <w:rPr>
          <w:b/>
        </w:rPr>
        <w:t>CCNA</w:t>
      </w:r>
      <w:r w:rsidRPr="00BF29B2">
        <w:rPr>
          <w:b/>
        </w:rPr>
        <w:t>.com</w:t>
      </w:r>
    </w:p>
    <w:p w14:paraId="7F2463B7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3212572C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</w:p>
    <w:p w14:paraId="04A6F7D9" w14:textId="77777777" w:rsidR="007C0B83" w:rsidRDefault="007C0B83" w:rsidP="00DF7D51">
      <w:pPr>
        <w:pStyle w:val="SubStepAlpha"/>
      </w:pPr>
      <w:r>
        <w:t>Generate 1024-bit RSA keys.</w:t>
      </w:r>
    </w:p>
    <w:p w14:paraId="147EF08A" w14:textId="77777777" w:rsidR="007C0B83" w:rsidRDefault="007C0B83" w:rsidP="007C0B83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14:paraId="64DE9427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5D7566">
        <w:rPr>
          <w:b/>
        </w:rPr>
        <w:t xml:space="preserve">crypto key generate </w:t>
      </w:r>
      <w:proofErr w:type="spellStart"/>
      <w:r w:rsidRPr="005D7566">
        <w:rPr>
          <w:b/>
        </w:rPr>
        <w:t>rsa</w:t>
      </w:r>
      <w:proofErr w:type="spellEnd"/>
    </w:p>
    <w:p w14:paraId="49E69AF2" w14:textId="77777777" w:rsidR="007C0B83" w:rsidRPr="00326CDE" w:rsidRDefault="007C0B83" w:rsidP="007C0B83">
      <w:pPr>
        <w:pStyle w:val="CMDOutput"/>
      </w:pPr>
      <w:r w:rsidRPr="00326CDE">
        <w:t xml:space="preserve">The name for the keys will be: </w:t>
      </w:r>
      <w:r>
        <w:rPr>
          <w:b/>
        </w:rPr>
        <w:t>RTA.CCNA</w:t>
      </w:r>
      <w:r w:rsidRPr="005D7566">
        <w:rPr>
          <w:b/>
        </w:rPr>
        <w:t>.com</w:t>
      </w:r>
    </w:p>
    <w:p w14:paraId="2ED31CA4" w14:textId="77777777" w:rsidR="007C0B83" w:rsidRPr="00326CDE" w:rsidRDefault="007C0B83" w:rsidP="007C0B83">
      <w:pPr>
        <w:pStyle w:val="CMDOutput"/>
      </w:pPr>
      <w:r w:rsidRPr="00326CDE">
        <w:t>Choose the size of the key modulus in the range of 360 to 2048 for your</w:t>
      </w:r>
    </w:p>
    <w:p w14:paraId="73FE9A8A" w14:textId="77777777" w:rsidR="007C0B83" w:rsidRPr="00326CDE" w:rsidRDefault="007C0B83" w:rsidP="007C0B83">
      <w:pPr>
        <w:pStyle w:val="CMDOutput"/>
      </w:pPr>
      <w:r w:rsidRPr="00326CDE">
        <w:t xml:space="preserve">  General Purpose Keys. Choosing a key modulus greater than 512 may take</w:t>
      </w:r>
    </w:p>
    <w:p w14:paraId="097B8D9B" w14:textId="77777777" w:rsidR="007C0B83" w:rsidRPr="00326CDE" w:rsidRDefault="007C0B83" w:rsidP="007C0B83">
      <w:pPr>
        <w:pStyle w:val="CMDOutput"/>
      </w:pPr>
      <w:r w:rsidRPr="00326CDE">
        <w:lastRenderedPageBreak/>
        <w:t xml:space="preserve">  a few minutes.</w:t>
      </w:r>
    </w:p>
    <w:p w14:paraId="63F43552" w14:textId="77777777" w:rsidR="007C0B83" w:rsidRPr="003448FF" w:rsidRDefault="007C0B83" w:rsidP="007C0B83">
      <w:pPr>
        <w:pStyle w:val="CMDOutput"/>
      </w:pPr>
    </w:p>
    <w:p w14:paraId="2AAE659B" w14:textId="77777777" w:rsidR="007C0B83" w:rsidRPr="00325002" w:rsidRDefault="007C0B83" w:rsidP="007C0B83">
      <w:pPr>
        <w:pStyle w:val="CMDOutput"/>
      </w:pPr>
      <w:r w:rsidRPr="00326CDE">
        <w:t xml:space="preserve">How many bits in the modulus [512]: </w:t>
      </w:r>
      <w:r w:rsidRPr="00326CDE">
        <w:rPr>
          <w:b/>
        </w:rPr>
        <w:t>1024</w:t>
      </w:r>
    </w:p>
    <w:p w14:paraId="7F7CA47A" w14:textId="77777777" w:rsidR="007C0B83" w:rsidRDefault="007C0B83" w:rsidP="00DF7D51">
      <w:pPr>
        <w:pStyle w:val="SubStepAlpha"/>
      </w:pPr>
      <w:r w:rsidRPr="005D7566">
        <w:t>Block anyone for three minutes who fails to log in after four attempts within a two-minute period.</w:t>
      </w:r>
    </w:p>
    <w:p w14:paraId="6BBECCDC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>login block-for 180 attempts 4 within 120</w:t>
      </w:r>
    </w:p>
    <w:p w14:paraId="11C60D89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7601ECC0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14:paraId="42E4737E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14:paraId="512F786C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>login local</w:t>
      </w:r>
    </w:p>
    <w:p w14:paraId="252BA44C" w14:textId="77777777" w:rsidR="007C0B83" w:rsidRDefault="007C0B83" w:rsidP="00DF7D51">
      <w:pPr>
        <w:pStyle w:val="SubStepAlpha"/>
      </w:pPr>
      <w:r>
        <w:t>Set the EXEC mode timeout to 6 minutes on the VTY lines.</w:t>
      </w:r>
    </w:p>
    <w:p w14:paraId="164AC204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config-line)# </w:t>
      </w:r>
      <w:r>
        <w:rPr>
          <w:b/>
        </w:rPr>
        <w:t>exec-timeout 6</w:t>
      </w:r>
    </w:p>
    <w:p w14:paraId="4D01D517" w14:textId="77777777" w:rsidR="007C0B83" w:rsidRDefault="007C0B83" w:rsidP="00DF7D51">
      <w:pPr>
        <w:pStyle w:val="SubStepAlpha"/>
      </w:pPr>
      <w:r>
        <w:t>Save the configuration to NVRAM.</w:t>
      </w:r>
    </w:p>
    <w:p w14:paraId="5A58B1B0" w14:textId="77777777" w:rsidR="00A60F6E" w:rsidRDefault="00A60F6E" w:rsidP="00A60F6E">
      <w:pPr>
        <w:pStyle w:val="ConfigWindow"/>
      </w:pPr>
      <w:r>
        <w:t>Close configuration window</w:t>
      </w:r>
    </w:p>
    <w:p w14:paraId="17A5A114" w14:textId="77777777" w:rsidR="007C0B83" w:rsidRDefault="007C0B83" w:rsidP="00DF7D51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14:paraId="48214492" w14:textId="77777777" w:rsidR="00A60F6E" w:rsidRDefault="00A60F6E" w:rsidP="00A60F6E">
      <w:pPr>
        <w:pStyle w:val="ConfigWindow"/>
      </w:pPr>
      <w:r>
        <w:t>Open a command prompt</w:t>
      </w:r>
    </w:p>
    <w:p w14:paraId="3F5079BE" w14:textId="77777777"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14:paraId="0D5B4CA9" w14:textId="77777777" w:rsidR="007C0B83" w:rsidRDefault="007C0B83" w:rsidP="007C0B83">
      <w:pPr>
        <w:pStyle w:val="CMDOutput"/>
      </w:pPr>
      <w:r>
        <w:t>Packet Tracer PC SSH</w:t>
      </w:r>
    </w:p>
    <w:p w14:paraId="0298B2AF" w14:textId="77777777" w:rsidR="007C0B83" w:rsidRDefault="007C0B83" w:rsidP="007C0B83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14:paraId="370B9B66" w14:textId="3343EE11" w:rsidR="007C0B83" w:rsidRDefault="007C0B83" w:rsidP="007C0B83">
      <w:pPr>
        <w:pStyle w:val="CMDOutput"/>
      </w:pPr>
      <w:r>
        <w:t>C:\&gt;</w:t>
      </w:r>
    </w:p>
    <w:p w14:paraId="5010D186" w14:textId="72EE8162" w:rsidR="00291CD2" w:rsidRDefault="00291CD2" w:rsidP="007C0B83">
      <w:pPr>
        <w:pStyle w:val="CMDOutput"/>
      </w:pPr>
    </w:p>
    <w:p w14:paraId="42E69220" w14:textId="74C44BAC" w:rsidR="00291CD2" w:rsidRPr="00291CD2" w:rsidRDefault="00291CD2" w:rsidP="007C0B83">
      <w:pPr>
        <w:pStyle w:val="CMDOutput"/>
        <w:rPr>
          <w:b/>
          <w:bCs/>
          <w:color w:val="FF0000"/>
        </w:rPr>
      </w:pPr>
      <w:r w:rsidRPr="00291CD2">
        <w:rPr>
          <w:b/>
          <w:bCs/>
          <w:color w:val="FF0000"/>
        </w:rPr>
        <w:t xml:space="preserve">C:\&gt; </w:t>
      </w:r>
      <w:proofErr w:type="spellStart"/>
      <w:r w:rsidRPr="00291CD2">
        <w:rPr>
          <w:b/>
          <w:bCs/>
          <w:color w:val="FF0000"/>
        </w:rPr>
        <w:t>ssh</w:t>
      </w:r>
      <w:proofErr w:type="spellEnd"/>
      <w:r w:rsidRPr="00291CD2">
        <w:rPr>
          <w:b/>
          <w:bCs/>
          <w:color w:val="FF0000"/>
        </w:rPr>
        <w:t xml:space="preserve"> </w:t>
      </w:r>
      <w:r w:rsidRPr="00291CD2">
        <w:rPr>
          <w:b/>
          <w:bCs/>
          <w:color w:val="FF0000"/>
        </w:rPr>
        <w:t xml:space="preserve">-l </w:t>
      </w:r>
      <w:proofErr w:type="spellStart"/>
      <w:r w:rsidRPr="00291CD2">
        <w:rPr>
          <w:b/>
          <w:bCs/>
          <w:color w:val="FF0000"/>
        </w:rPr>
        <w:t>jony</w:t>
      </w:r>
      <w:proofErr w:type="spellEnd"/>
      <w:r w:rsidRPr="00291CD2">
        <w:rPr>
          <w:b/>
          <w:bCs/>
          <w:color w:val="FF0000"/>
        </w:rPr>
        <w:t xml:space="preserve"> 172.16.1.1</w:t>
      </w:r>
    </w:p>
    <w:p w14:paraId="535557E5" w14:textId="77777777" w:rsidR="00A60F6E" w:rsidRDefault="00A60F6E" w:rsidP="00A60F6E">
      <w:pPr>
        <w:pStyle w:val="ConfigWindow"/>
      </w:pPr>
      <w:r>
        <w:t>Close a command prompt</w:t>
      </w:r>
    </w:p>
    <w:p w14:paraId="0C19D3BF" w14:textId="77777777" w:rsidR="007C0B83" w:rsidRDefault="007C0B83" w:rsidP="00A60F6E">
      <w:pPr>
        <w:pStyle w:val="Heading2"/>
      </w:pPr>
      <w:r>
        <w:t>Configure Basic Security on the Switch</w:t>
      </w:r>
    </w:p>
    <w:p w14:paraId="55DCFAE9" w14:textId="77777777" w:rsidR="007C0B83" w:rsidRPr="00023194" w:rsidRDefault="007C0B83" w:rsidP="007C0B83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14:paraId="1992A326" w14:textId="77777777" w:rsidR="007C0B83" w:rsidRDefault="007C0B83" w:rsidP="00DF7D51">
      <w:pPr>
        <w:pStyle w:val="SubStepAlpha"/>
      </w:pPr>
      <w:r>
        <w:t xml:space="preserve">Click on </w:t>
      </w:r>
      <w:r w:rsidRPr="00E22261">
        <w:rPr>
          <w:b/>
        </w:rPr>
        <w:t>SW1</w:t>
      </w:r>
      <w:r>
        <w:t xml:space="preserve"> and select the </w:t>
      </w:r>
      <w:r w:rsidRPr="00E22261">
        <w:rPr>
          <w:b/>
        </w:rPr>
        <w:t>CLI</w:t>
      </w:r>
      <w:r>
        <w:t xml:space="preserve"> tab.</w:t>
      </w:r>
    </w:p>
    <w:p w14:paraId="2989AEDD" w14:textId="77777777" w:rsidR="00A60F6E" w:rsidRDefault="00A60F6E" w:rsidP="00A60F6E">
      <w:pPr>
        <w:pStyle w:val="ConfigWindow"/>
      </w:pPr>
      <w:r>
        <w:t>Open a configuration window</w:t>
      </w:r>
    </w:p>
    <w:p w14:paraId="220627C2" w14:textId="77777777" w:rsidR="007C0B83" w:rsidRDefault="007C0B83" w:rsidP="005A394D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14:paraId="612FFE4A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14:paraId="093B3B4C" w14:textId="77777777" w:rsidR="007C0B83" w:rsidRDefault="007C0B83" w:rsidP="00DF7D51">
      <w:pPr>
        <w:pStyle w:val="SubStepAlpha"/>
      </w:pPr>
      <w:r>
        <w:t>Configure the default gateway address.</w:t>
      </w:r>
    </w:p>
    <w:p w14:paraId="405E80FE" w14:textId="77777777" w:rsidR="007C0B83" w:rsidRDefault="007C0B83" w:rsidP="00DF7D51">
      <w:pPr>
        <w:pStyle w:val="SubStepAlpha"/>
      </w:pPr>
      <w:r>
        <w:t>Disable all unused switch ports.</w:t>
      </w:r>
    </w:p>
    <w:p w14:paraId="04875476" w14:textId="77777777" w:rsidR="007C0B83" w:rsidRDefault="007C0B83" w:rsidP="007C0B83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14:paraId="56BFF195" w14:textId="77777777" w:rsidR="007C0B83" w:rsidRDefault="007C0B83" w:rsidP="007C0B83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14:paraId="1CA3BC3F" w14:textId="77777777" w:rsidR="007C0B83" w:rsidRDefault="007C0B83" w:rsidP="007C0B83">
      <w:pPr>
        <w:pStyle w:val="CMD"/>
        <w:rPr>
          <w:b/>
        </w:rPr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14:paraId="50796B91" w14:textId="77777777"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14:paraId="5D2079BB" w14:textId="77777777" w:rsidR="007C0B83" w:rsidRDefault="007C0B83" w:rsidP="007C0B83">
      <w:pPr>
        <w:pStyle w:val="CMDOutput"/>
      </w:pPr>
    </w:p>
    <w:p w14:paraId="41EAF5E4" w14:textId="77777777"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14:paraId="6DE80870" w14:textId="77777777" w:rsidR="007C0B83" w:rsidRDefault="007C0B83" w:rsidP="007C0B83">
      <w:pPr>
        <w:pStyle w:val="CMDOutput"/>
      </w:pPr>
      <w:r>
        <w:t>&lt;Output omitted&gt;</w:t>
      </w:r>
    </w:p>
    <w:p w14:paraId="79989E01" w14:textId="77777777" w:rsidR="007C0B83" w:rsidRDefault="007C0B83" w:rsidP="007C0B83">
      <w:pPr>
        <w:pStyle w:val="CMDOutput"/>
      </w:pPr>
      <w:r>
        <w:t>%LINK-5-CHANGED: Interface FastEthernet0/24, changed state to administratively down</w:t>
      </w:r>
    </w:p>
    <w:p w14:paraId="6EF28D2A" w14:textId="77777777" w:rsidR="007C0B83" w:rsidRDefault="007C0B83" w:rsidP="007C0B83">
      <w:pPr>
        <w:pStyle w:val="CMDOutput"/>
      </w:pPr>
    </w:p>
    <w:p w14:paraId="6A1E6763" w14:textId="77777777"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14:paraId="2B7126CB" w14:textId="77777777" w:rsidR="007C0B83" w:rsidRPr="00174E8D" w:rsidRDefault="007C0B83" w:rsidP="007C0B83">
      <w:pPr>
        <w:pStyle w:val="BodyTextL50"/>
      </w:pPr>
      <w:r>
        <w:lastRenderedPageBreak/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14:paraId="2EEA0DD1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6420DD1F" w14:textId="77777777" w:rsidR="007C0B83" w:rsidRDefault="007C0B83" w:rsidP="00DF7D51">
      <w:pPr>
        <w:pStyle w:val="SubStepAlpha"/>
      </w:pPr>
      <w:r w:rsidRPr="002724FB">
        <w:t>Set a strong secret password of your choosing.</w:t>
      </w:r>
    </w:p>
    <w:p w14:paraId="5BCFD211" w14:textId="77777777" w:rsidR="007C0B83" w:rsidRDefault="007C0B83" w:rsidP="00DF7D51">
      <w:pPr>
        <w:pStyle w:val="SubStepAlpha"/>
      </w:pPr>
      <w:r w:rsidRPr="002724FB">
        <w:t>Disable DNS lookup.</w:t>
      </w:r>
    </w:p>
    <w:p w14:paraId="4EBAADEB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6AAEDEBE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51A41F13" w14:textId="77777777" w:rsidR="007C0B83" w:rsidRDefault="007C0B83" w:rsidP="00DF7D51">
      <w:pPr>
        <w:pStyle w:val="SubStepAlpha"/>
      </w:pPr>
      <w:r>
        <w:t>Generate 1024-bit RSA keys.</w:t>
      </w:r>
    </w:p>
    <w:p w14:paraId="20490601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2C780FA2" w14:textId="77777777" w:rsidR="007C0B83" w:rsidRDefault="007C0B83" w:rsidP="00DF7D51">
      <w:pPr>
        <w:pStyle w:val="SubStepAlpha"/>
      </w:pPr>
      <w:r>
        <w:t>Set the EXEC mode timeout to 6 minutes on all VTY lines.</w:t>
      </w:r>
    </w:p>
    <w:p w14:paraId="14FC8755" w14:textId="77777777" w:rsidR="007C0B83" w:rsidRDefault="007C0B83" w:rsidP="00DF7D51">
      <w:pPr>
        <w:pStyle w:val="SubStepAlpha"/>
        <w:spacing w:after="0"/>
      </w:pPr>
      <w:r>
        <w:t>Save the configuration to NVRAM.</w:t>
      </w:r>
    </w:p>
    <w:p w14:paraId="36E07450" w14:textId="77777777" w:rsidR="00A60F6E" w:rsidRDefault="00A60F6E" w:rsidP="00A60F6E">
      <w:pPr>
        <w:pStyle w:val="ConfigWindow"/>
      </w:pPr>
      <w:r>
        <w:t>Close a configuration window</w:t>
      </w:r>
    </w:p>
    <w:p w14:paraId="5BDAEFE3" w14:textId="77777777" w:rsidR="007C0B83" w:rsidRPr="005E4434" w:rsidRDefault="00702B73" w:rsidP="005E4434">
      <w:pPr>
        <w:pStyle w:val="ConfigWindow"/>
      </w:pPr>
      <w:r>
        <w:t>End of document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987B" w14:textId="77777777" w:rsidR="00D176EF" w:rsidRDefault="00D176EF" w:rsidP="00710659">
      <w:pPr>
        <w:spacing w:after="0" w:line="240" w:lineRule="auto"/>
      </w:pPr>
      <w:r>
        <w:separator/>
      </w:r>
    </w:p>
    <w:p w14:paraId="7ECD5463" w14:textId="77777777" w:rsidR="00D176EF" w:rsidRDefault="00D176EF"/>
  </w:endnote>
  <w:endnote w:type="continuationSeparator" w:id="0">
    <w:p w14:paraId="6709C28F" w14:textId="77777777" w:rsidR="00D176EF" w:rsidRDefault="00D176EF" w:rsidP="00710659">
      <w:pPr>
        <w:spacing w:after="0" w:line="240" w:lineRule="auto"/>
      </w:pPr>
      <w:r>
        <w:continuationSeparator/>
      </w:r>
    </w:p>
    <w:p w14:paraId="7C79C6A8" w14:textId="77777777" w:rsidR="00D176EF" w:rsidRDefault="00D17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2B6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D708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96063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91CD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7B24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96063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91CD2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8B05" w14:textId="77777777" w:rsidR="00D176EF" w:rsidRDefault="00D176EF" w:rsidP="00710659">
      <w:pPr>
        <w:spacing w:after="0" w:line="240" w:lineRule="auto"/>
      </w:pPr>
      <w:r>
        <w:separator/>
      </w:r>
    </w:p>
    <w:p w14:paraId="4DDBE8DA" w14:textId="77777777" w:rsidR="00D176EF" w:rsidRDefault="00D176EF"/>
  </w:footnote>
  <w:footnote w:type="continuationSeparator" w:id="0">
    <w:p w14:paraId="4FB4218A" w14:textId="77777777" w:rsidR="00D176EF" w:rsidRDefault="00D176EF" w:rsidP="00710659">
      <w:pPr>
        <w:spacing w:after="0" w:line="240" w:lineRule="auto"/>
      </w:pPr>
      <w:r>
        <w:continuationSeparator/>
      </w:r>
    </w:p>
    <w:p w14:paraId="4C778DD0" w14:textId="77777777" w:rsidR="00D176EF" w:rsidRDefault="00D176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A8C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704AAA1" w14:textId="77777777" w:rsidR="00926CB2" w:rsidRDefault="00702B73" w:rsidP="008402F2">
        <w:pPr>
          <w:pStyle w:val="PageHead"/>
        </w:pPr>
        <w:r>
          <w:t>Packet Tracer - Configure Secure Passwords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C46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8E639FD" wp14:editId="034B584F">
          <wp:extent cx="2587752" cy="804672"/>
          <wp:effectExtent l="0" t="0" r="3175" b="0"/>
          <wp:docPr id="2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329524736">
    <w:abstractNumId w:val="6"/>
  </w:num>
  <w:num w:numId="2" w16cid:durableId="1647852690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259680307">
    <w:abstractNumId w:val="3"/>
  </w:num>
  <w:num w:numId="4" w16cid:durableId="1968007561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68429176">
    <w:abstractNumId w:val="4"/>
  </w:num>
  <w:num w:numId="6" w16cid:durableId="1707632204">
    <w:abstractNumId w:val="0"/>
  </w:num>
  <w:num w:numId="7" w16cid:durableId="1409114447">
    <w:abstractNumId w:val="2"/>
  </w:num>
  <w:num w:numId="8" w16cid:durableId="92006727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38239926">
    <w:abstractNumId w:val="4"/>
    <w:lvlOverride w:ilvl="0"/>
  </w:num>
  <w:num w:numId="10" w16cid:durableId="50286069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 w16cid:durableId="521287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7922953">
    <w:abstractNumId w:val="1"/>
  </w:num>
  <w:num w:numId="13" w16cid:durableId="193875608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581456502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4AAF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1CD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F2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6EF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6300F7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3577F5"/>
    <w:rsid w:val="00552AA7"/>
    <w:rsid w:val="008E2C82"/>
    <w:rsid w:val="00B50B03"/>
    <w:rsid w:val="00C6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EDB69-D865-4145-AE1F-23DE021E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0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creator>SP</dc:creator>
  <dc:description>2015</dc:description>
  <cp:lastModifiedBy>Aruzhan T. Kakharmanova</cp:lastModifiedBy>
  <cp:revision>2</cp:revision>
  <dcterms:created xsi:type="dcterms:W3CDTF">2023-04-04T05:54:00Z</dcterms:created>
  <dcterms:modified xsi:type="dcterms:W3CDTF">2023-04-04T05:54:00Z</dcterms:modified>
</cp:coreProperties>
</file>