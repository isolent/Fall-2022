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4562" w14:textId="4CA75E28" w:rsidR="004D36D7" w:rsidRPr="00FD4A68" w:rsidRDefault="00000000" w:rsidP="004C5C1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5C10">
            <w:t>Packet Tracer - Verify IPv4 and IPv6 Addressing</w:t>
          </w:r>
        </w:sdtContent>
      </w:sdt>
      <w:r w:rsidR="004D36D7" w:rsidRPr="00FD4A68">
        <w:t xml:space="preserve"> </w:t>
      </w:r>
    </w:p>
    <w:p w14:paraId="15EDEAC4" w14:textId="77777777" w:rsidR="004C5C10" w:rsidRPr="00BB73FF" w:rsidRDefault="004C5C10" w:rsidP="004C5C1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4D0D6D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 w:rsidRPr="00E87D62"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 w:rsidRPr="00E87D62"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Address</w:t>
            </w:r>
            <w:r w:rsidR="00714F46">
              <w:t xml:space="preserve"> </w:t>
            </w:r>
            <w:r>
              <w:t>/</w:t>
            </w:r>
            <w:r w:rsidR="00714F46">
              <w:t xml:space="preserve"> </w:t>
            </w:r>
            <w: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 w:rsidRPr="00E87D62">
              <w:t>Default Gateway</w:t>
            </w:r>
          </w:p>
        </w:tc>
      </w:tr>
      <w:tr w:rsidR="004C5C10" w14:paraId="7A162EB6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68C437A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7AB8BA5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0F63F58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BB8D60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</w:t>
            </w:r>
            <w:r w:rsidR="000F71DC"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80160EB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1CDDC33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6C3FCC8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A0DC36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4D4B6CD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</w:t>
            </w:r>
            <w:r w:rsidR="000F71DC"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D3191E0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5C384F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</w:t>
            </w:r>
            <w:r w:rsidR="00211DD5">
              <w:t>db</w:t>
            </w:r>
            <w: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7E23B93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4D26C0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825CFD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</w:t>
            </w:r>
            <w:r w:rsidR="000F71DC"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330E1295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4F3D925B" w:rsidR="004C5C10" w:rsidRPr="00B05DCE" w:rsidRDefault="004D0D6D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492481C7" w:rsidR="004C5C10" w:rsidRPr="00B05DCE" w:rsidRDefault="00B05DCE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1C47A385" w:rsidR="004C5C10" w:rsidRPr="00B05DCE" w:rsidRDefault="004D0D6D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10.10.1.97</w:t>
            </w:r>
          </w:p>
        </w:tc>
      </w:tr>
      <w:tr w:rsidR="000F71DC" w14:paraId="3AC8A9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E87D62" w:rsidRDefault="000F71DC" w:rsidP="000F71DC">
            <w:pPr>
              <w:pStyle w:val="ConfigWindow"/>
            </w:pPr>
            <w: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62D8504E" w:rsidR="000F71DC" w:rsidRPr="00B05DCE" w:rsidRDefault="004D0D6D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2001:db</w:t>
            </w:r>
            <w:proofErr w:type="gramStart"/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8:1:1::</w:t>
            </w:r>
            <w:proofErr w:type="gramEnd"/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4C18258B" w:rsidR="000F71DC" w:rsidRPr="00B05DCE" w:rsidRDefault="004D0D6D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fe80::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4C5C10" w14:paraId="521CCC4A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0E160760" w:rsidR="004C5C10" w:rsidRPr="00B05DCE" w:rsidRDefault="004D0D6D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24DFE75D" w:rsidR="004C5C10" w:rsidRPr="00B05DCE" w:rsidRDefault="00B05DCE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26D9352E" w:rsidR="004C5C10" w:rsidRPr="00B05DCE" w:rsidRDefault="004D0D6D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sz w:val="20"/>
                <w:szCs w:val="20"/>
              </w:rPr>
              <w:t xml:space="preserve"> </w:t>
            </w:r>
            <w:r w:rsidR="00B05DCE"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10.10.1.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1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7</w:t>
            </w:r>
          </w:p>
        </w:tc>
      </w:tr>
      <w:tr w:rsidR="000F71DC" w14:paraId="0A2BA060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Default="000F71DC" w:rsidP="000F71DC">
            <w:pPr>
              <w:pStyle w:val="ConfigWindow"/>
            </w:pPr>
            <w: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0FA1B916" w:rsidR="000F71DC" w:rsidRPr="00B05DCE" w:rsidRDefault="004D0D6D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2001:db</w:t>
            </w:r>
            <w:proofErr w:type="gramStart"/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8:1:4::</w:t>
            </w:r>
            <w:proofErr w:type="gramEnd"/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65F049AB" w:rsidR="000F71DC" w:rsidRPr="00B05DCE" w:rsidRDefault="004D0D6D" w:rsidP="00351CDE">
            <w:pPr>
              <w:pStyle w:val="ConfigWindow"/>
              <w:rPr>
                <w:sz w:val="20"/>
                <w:szCs w:val="20"/>
              </w:rPr>
            </w:pPr>
            <w:r w:rsidRPr="00B05DCE">
              <w:rPr>
                <w:sz w:val="20"/>
                <w:szCs w:val="20"/>
              </w:rPr>
              <w:t>blank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="00B05DCE" w:rsidRPr="00B05DCE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fe80::3</w:t>
            </w:r>
          </w:p>
        </w:tc>
      </w:tr>
    </w:tbl>
    <w:p w14:paraId="46B4414A" w14:textId="77777777" w:rsidR="004C5C10" w:rsidRPr="00BB73FF" w:rsidRDefault="004C5C10" w:rsidP="004C5C1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0C39997D" w14:textId="77777777" w:rsidR="004C5C10" w:rsidRPr="004C0909" w:rsidRDefault="004C5C10" w:rsidP="004C5C10">
      <w:pPr>
        <w:pStyle w:val="BodyTextL25Bold"/>
      </w:pPr>
      <w:r>
        <w:t>Part 1: Complete the Addressing Table Documentation</w:t>
      </w:r>
    </w:p>
    <w:p w14:paraId="18C20F94" w14:textId="77777777" w:rsidR="004C5C10" w:rsidRPr="004C0909" w:rsidRDefault="004C5C10" w:rsidP="004C5C10">
      <w:pPr>
        <w:pStyle w:val="BodyTextL25Bold"/>
      </w:pPr>
      <w:r>
        <w:t>Part 2: Test Connectivity Using Ping</w:t>
      </w:r>
    </w:p>
    <w:p w14:paraId="67DC58F6" w14:textId="77777777" w:rsidR="004C5C10" w:rsidRPr="004C0909" w:rsidRDefault="004C5C10" w:rsidP="004C5C10">
      <w:pPr>
        <w:pStyle w:val="BodyTextL25Bold"/>
      </w:pPr>
      <w:r>
        <w:t>Part 3: Discover the Path by Tracing the Route</w:t>
      </w:r>
    </w:p>
    <w:p w14:paraId="0B4DB80D" w14:textId="77777777" w:rsidR="004C5C10" w:rsidRPr="00C07FD9" w:rsidRDefault="004C5C10" w:rsidP="004C5C10">
      <w:pPr>
        <w:pStyle w:val="Heading1"/>
        <w:numPr>
          <w:ilvl w:val="0"/>
          <w:numId w:val="3"/>
        </w:numPr>
      </w:pPr>
      <w:r>
        <w:t>Background</w:t>
      </w:r>
    </w:p>
    <w:p w14:paraId="262D0D96" w14:textId="289784B7" w:rsidR="004C5C10" w:rsidRDefault="004C5C10" w:rsidP="00795165">
      <w:pPr>
        <w:pStyle w:val="BodyTextL25"/>
      </w:pPr>
      <w: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296F0790" w14:textId="3D7079DA" w:rsidR="004C5C10" w:rsidRDefault="004C5C10" w:rsidP="004C5C10">
      <w:pPr>
        <w:pStyle w:val="Heading3"/>
      </w:pPr>
      <w:r>
        <w:lastRenderedPageBreak/>
        <w:t>Use ip</w:t>
      </w:r>
      <w:r w:rsidRPr="00896C9C">
        <w:t>config to verify IPv4 addressing.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2DDC6A5" w14:textId="77777777" w:rsidR="004C5C10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Click </w:t>
      </w:r>
      <w:r w:rsidRPr="00B05DCE">
        <w:rPr>
          <w:b/>
          <w:szCs w:val="20"/>
        </w:rPr>
        <w:t xml:space="preserve">PC2 </w:t>
      </w:r>
      <w:r w:rsidRPr="00B05DCE">
        <w:rPr>
          <w:szCs w:val="20"/>
        </w:rPr>
        <w:t xml:space="preserve">and open the </w:t>
      </w:r>
      <w:r w:rsidRPr="00B05DCE">
        <w:rPr>
          <w:b/>
          <w:szCs w:val="20"/>
        </w:rPr>
        <w:t>Command Prompt.</w:t>
      </w:r>
    </w:p>
    <w:p w14:paraId="711A9CAD" w14:textId="77777777" w:rsidR="004C5C10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Enter the </w:t>
      </w:r>
      <w:r w:rsidRPr="00B05DCE">
        <w:rPr>
          <w:b/>
          <w:szCs w:val="20"/>
        </w:rPr>
        <w:t>ipconfig /all</w:t>
      </w:r>
      <w:r w:rsidRPr="00B05DCE">
        <w:rPr>
          <w:szCs w:val="20"/>
        </w:rPr>
        <w:t xml:space="preserve"> command to collect the IPv4 information. Fill-in the </w:t>
      </w:r>
      <w:r w:rsidRPr="00B05DCE">
        <w:rPr>
          <w:b/>
          <w:szCs w:val="20"/>
        </w:rPr>
        <w:t xml:space="preserve">Addressing Table </w:t>
      </w:r>
      <w:r w:rsidRPr="00B05DCE">
        <w:rPr>
          <w:szCs w:val="20"/>
        </w:rPr>
        <w:t>with the IPv4 address, subnet mask, and default gateway.</w:t>
      </w:r>
    </w:p>
    <w:p w14:paraId="24F998E7" w14:textId="77777777" w:rsidR="004C5C10" w:rsidRPr="00B05DCE" w:rsidRDefault="004C5C10" w:rsidP="004C5C10">
      <w:pPr>
        <w:pStyle w:val="Heading3"/>
        <w:rPr>
          <w:sz w:val="20"/>
          <w:szCs w:val="20"/>
        </w:rPr>
      </w:pPr>
      <w:r w:rsidRPr="00B05DCE">
        <w:rPr>
          <w:sz w:val="20"/>
          <w:szCs w:val="20"/>
        </w:rPr>
        <w:t>Use ipv6config to verify IPv6 addressing.</w:t>
      </w:r>
    </w:p>
    <w:p w14:paraId="166B99BB" w14:textId="77777777" w:rsidR="004C5C10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On </w:t>
      </w:r>
      <w:r w:rsidRPr="00B05DCE">
        <w:rPr>
          <w:b/>
          <w:szCs w:val="20"/>
        </w:rPr>
        <w:t>PC1</w:t>
      </w:r>
      <w:r w:rsidRPr="00B05DCE">
        <w:rPr>
          <w:szCs w:val="20"/>
        </w:rPr>
        <w:t xml:space="preserve">, enter the </w:t>
      </w:r>
      <w:r w:rsidRPr="00B05DCE">
        <w:rPr>
          <w:b/>
          <w:szCs w:val="20"/>
        </w:rPr>
        <w:t>ipv6config /all</w:t>
      </w:r>
      <w:r w:rsidRPr="00B05DCE">
        <w:rPr>
          <w:szCs w:val="20"/>
        </w:rPr>
        <w:t xml:space="preserve"> command to collect the IPv6 information. Fill-in the </w:t>
      </w:r>
      <w:r w:rsidRPr="00B05DCE">
        <w:rPr>
          <w:b/>
          <w:szCs w:val="20"/>
        </w:rPr>
        <w:t xml:space="preserve">Addressing Table </w:t>
      </w:r>
      <w:r w:rsidRPr="00B05DCE">
        <w:rPr>
          <w:szCs w:val="20"/>
        </w:rPr>
        <w:t>with the IPv6 address, subnet prefix, and default gateway.</w:t>
      </w:r>
    </w:p>
    <w:p w14:paraId="38F55D2C" w14:textId="226F21B4" w:rsidR="004C5C10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On </w:t>
      </w:r>
      <w:r w:rsidRPr="00B05DCE">
        <w:rPr>
          <w:b/>
          <w:szCs w:val="20"/>
        </w:rPr>
        <w:t>PC2</w:t>
      </w:r>
      <w:r w:rsidRPr="00B05DCE">
        <w:rPr>
          <w:szCs w:val="20"/>
        </w:rPr>
        <w:t xml:space="preserve">, enter the </w:t>
      </w:r>
      <w:r w:rsidRPr="00B05DCE">
        <w:rPr>
          <w:b/>
          <w:szCs w:val="20"/>
        </w:rPr>
        <w:t>ipv6config /all</w:t>
      </w:r>
      <w:r w:rsidRPr="00B05DCE">
        <w:rPr>
          <w:szCs w:val="20"/>
        </w:rPr>
        <w:t xml:space="preserve"> command to collect the IPv6 information. Fill-in the </w:t>
      </w:r>
      <w:r w:rsidRPr="00B05DCE">
        <w:rPr>
          <w:b/>
          <w:szCs w:val="20"/>
        </w:rPr>
        <w:t xml:space="preserve">Addressing Table </w:t>
      </w:r>
      <w:r w:rsidRPr="00B05DCE">
        <w:rPr>
          <w:szCs w:val="20"/>
        </w:rPr>
        <w:t>with the IPv6 address, subnet prefix, and default gateway.</w:t>
      </w:r>
    </w:p>
    <w:p w14:paraId="38042A57" w14:textId="77777777" w:rsidR="004C5C10" w:rsidRPr="00B05DCE" w:rsidRDefault="004C5C10" w:rsidP="00714F46">
      <w:pPr>
        <w:pStyle w:val="Heading2"/>
        <w:rPr>
          <w:sz w:val="20"/>
          <w:szCs w:val="20"/>
        </w:rPr>
      </w:pPr>
      <w:r w:rsidRPr="00B05DCE">
        <w:rPr>
          <w:sz w:val="20"/>
          <w:szCs w:val="20"/>
        </w:rPr>
        <w:t>Test Connectivity Using Ping</w:t>
      </w:r>
    </w:p>
    <w:p w14:paraId="12D91EC7" w14:textId="2ABE2667" w:rsidR="004C5C10" w:rsidRPr="00B05DCE" w:rsidRDefault="004C5C10" w:rsidP="004C5C10">
      <w:pPr>
        <w:pStyle w:val="Heading3"/>
        <w:rPr>
          <w:sz w:val="20"/>
          <w:szCs w:val="20"/>
        </w:rPr>
      </w:pPr>
      <w:r w:rsidRPr="00B05DCE">
        <w:rPr>
          <w:sz w:val="20"/>
          <w:szCs w:val="20"/>
        </w:rPr>
        <w:t>Use ping to verify IPv4 connectivity.</w:t>
      </w:r>
    </w:p>
    <w:p w14:paraId="2E7E8399" w14:textId="77777777" w:rsidR="00AD5E7D" w:rsidRPr="00B05DCE" w:rsidRDefault="004C5C10" w:rsidP="00714F46">
      <w:pPr>
        <w:pStyle w:val="SubStepAlpha"/>
        <w:spacing w:before="0"/>
        <w:rPr>
          <w:szCs w:val="20"/>
        </w:rPr>
      </w:pPr>
      <w:r w:rsidRPr="00B05DCE">
        <w:rPr>
          <w:szCs w:val="20"/>
        </w:rPr>
        <w:t xml:space="preserve">From </w:t>
      </w:r>
      <w:r w:rsidRPr="00B05DCE">
        <w:rPr>
          <w:b/>
          <w:szCs w:val="20"/>
        </w:rPr>
        <w:t>PC1</w:t>
      </w:r>
      <w:r w:rsidRPr="00B05DCE">
        <w:rPr>
          <w:szCs w:val="20"/>
        </w:rPr>
        <w:t xml:space="preserve">, ping the IPv4 address for </w:t>
      </w:r>
      <w:r w:rsidRPr="00B05DCE">
        <w:rPr>
          <w:b/>
          <w:szCs w:val="20"/>
        </w:rPr>
        <w:t>PC2</w:t>
      </w:r>
      <w:r w:rsidRPr="00B05DCE">
        <w:rPr>
          <w:szCs w:val="20"/>
        </w:rPr>
        <w:t>.</w:t>
      </w:r>
    </w:p>
    <w:p w14:paraId="468B4D1D" w14:textId="77777777" w:rsidR="00AD5E7D" w:rsidRPr="00B05DCE" w:rsidRDefault="00AD5E7D" w:rsidP="00AD5E7D">
      <w:pPr>
        <w:pStyle w:val="Heading4"/>
        <w:rPr>
          <w:sz w:val="20"/>
          <w:szCs w:val="20"/>
        </w:rPr>
      </w:pPr>
      <w:r w:rsidRPr="00B05DCE">
        <w:rPr>
          <w:sz w:val="20"/>
          <w:szCs w:val="20"/>
        </w:rPr>
        <w:t>Question:</w:t>
      </w:r>
    </w:p>
    <w:p w14:paraId="691A24C7" w14:textId="049293A6" w:rsidR="00AD5E7D" w:rsidRPr="00B05DCE" w:rsidRDefault="004C5C10" w:rsidP="00AD5E7D">
      <w:pPr>
        <w:pStyle w:val="BodyTextL50"/>
        <w:spacing w:before="0"/>
        <w:rPr>
          <w:szCs w:val="20"/>
        </w:rPr>
      </w:pPr>
      <w:r w:rsidRPr="00B05DCE">
        <w:rPr>
          <w:szCs w:val="20"/>
        </w:rPr>
        <w:t>Was the result successful?</w:t>
      </w:r>
      <w:r w:rsidR="00B05DCE" w:rsidRPr="00B05DCE">
        <w:rPr>
          <w:szCs w:val="20"/>
        </w:rPr>
        <w:t xml:space="preserve"> yes</w:t>
      </w:r>
    </w:p>
    <w:p w14:paraId="2B01DEEE" w14:textId="77777777" w:rsidR="00AD5E7D" w:rsidRPr="00B05DCE" w:rsidRDefault="00AD5E7D" w:rsidP="00AD5E7D">
      <w:pPr>
        <w:pStyle w:val="AnswerLineL50"/>
        <w:rPr>
          <w:szCs w:val="20"/>
        </w:rPr>
      </w:pPr>
      <w:r w:rsidRPr="00B05DCE">
        <w:rPr>
          <w:szCs w:val="20"/>
        </w:rPr>
        <w:t>Type your answers here.</w:t>
      </w:r>
    </w:p>
    <w:p w14:paraId="737782A1" w14:textId="77777777" w:rsidR="00AD5E7D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From </w:t>
      </w:r>
      <w:r w:rsidRPr="00B05DCE">
        <w:rPr>
          <w:b/>
          <w:szCs w:val="20"/>
        </w:rPr>
        <w:t>PC2</w:t>
      </w:r>
      <w:r w:rsidRPr="00B05DCE">
        <w:rPr>
          <w:szCs w:val="20"/>
        </w:rPr>
        <w:t xml:space="preserve">, ping the IPv4 address for </w:t>
      </w:r>
      <w:r w:rsidRPr="00B05DCE">
        <w:rPr>
          <w:b/>
          <w:szCs w:val="20"/>
        </w:rPr>
        <w:t>PC1</w:t>
      </w:r>
      <w:r w:rsidR="00AD5E7D" w:rsidRPr="00B05DCE">
        <w:rPr>
          <w:szCs w:val="20"/>
        </w:rPr>
        <w:t>.</w:t>
      </w:r>
    </w:p>
    <w:p w14:paraId="4ADB4F9A" w14:textId="77777777" w:rsidR="00AD5E7D" w:rsidRPr="00B05DCE" w:rsidRDefault="00AD5E7D" w:rsidP="00AD5E7D">
      <w:pPr>
        <w:pStyle w:val="Heading4"/>
        <w:rPr>
          <w:sz w:val="20"/>
          <w:szCs w:val="20"/>
        </w:rPr>
      </w:pPr>
      <w:r w:rsidRPr="00B05DCE">
        <w:rPr>
          <w:sz w:val="20"/>
          <w:szCs w:val="20"/>
        </w:rPr>
        <w:t>Question:</w:t>
      </w:r>
    </w:p>
    <w:p w14:paraId="5A89B41D" w14:textId="13D78B35" w:rsidR="00AD5E7D" w:rsidRPr="00B05DCE" w:rsidRDefault="004C5C10" w:rsidP="00AD5E7D">
      <w:pPr>
        <w:pStyle w:val="BodyTextL50"/>
        <w:spacing w:before="0"/>
        <w:rPr>
          <w:szCs w:val="20"/>
        </w:rPr>
      </w:pPr>
      <w:r w:rsidRPr="00B05DCE">
        <w:rPr>
          <w:szCs w:val="20"/>
        </w:rPr>
        <w:t>Was the result successful?</w:t>
      </w:r>
      <w:r w:rsidR="00B05DCE" w:rsidRPr="00B05DCE">
        <w:rPr>
          <w:szCs w:val="20"/>
        </w:rPr>
        <w:t xml:space="preserve"> yes</w:t>
      </w:r>
    </w:p>
    <w:p w14:paraId="6FCFAF53" w14:textId="77777777" w:rsidR="00AD5E7D" w:rsidRPr="00B05DCE" w:rsidRDefault="00AD5E7D" w:rsidP="00AD5E7D">
      <w:pPr>
        <w:pStyle w:val="AnswerLineL50"/>
        <w:rPr>
          <w:szCs w:val="20"/>
        </w:rPr>
      </w:pPr>
      <w:r w:rsidRPr="00B05DCE">
        <w:rPr>
          <w:szCs w:val="20"/>
        </w:rPr>
        <w:t>Type your answers here.</w:t>
      </w:r>
    </w:p>
    <w:p w14:paraId="650E3BEA" w14:textId="77777777" w:rsidR="004C5C10" w:rsidRPr="00B05DCE" w:rsidRDefault="004C5C10" w:rsidP="004C5C10">
      <w:pPr>
        <w:pStyle w:val="Heading3"/>
        <w:rPr>
          <w:sz w:val="20"/>
          <w:szCs w:val="20"/>
        </w:rPr>
      </w:pPr>
      <w:r w:rsidRPr="00B05DCE">
        <w:rPr>
          <w:sz w:val="20"/>
          <w:szCs w:val="20"/>
        </w:rPr>
        <w:t>Use ping to verify IPv6 connectivity.</w:t>
      </w:r>
    </w:p>
    <w:p w14:paraId="4E7DB825" w14:textId="77777777" w:rsidR="00714F46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From </w:t>
      </w:r>
      <w:r w:rsidRPr="00B05DCE">
        <w:rPr>
          <w:b/>
          <w:szCs w:val="20"/>
        </w:rPr>
        <w:t>PC1</w:t>
      </w:r>
      <w:r w:rsidRPr="00B05DCE">
        <w:rPr>
          <w:szCs w:val="20"/>
        </w:rPr>
        <w:t xml:space="preserve">, ping the IPv6 address for </w:t>
      </w:r>
      <w:r w:rsidRPr="00B05DCE">
        <w:rPr>
          <w:b/>
          <w:szCs w:val="20"/>
        </w:rPr>
        <w:t>PC2</w:t>
      </w:r>
      <w:r w:rsidR="00714F46" w:rsidRPr="00B05DCE">
        <w:rPr>
          <w:szCs w:val="20"/>
        </w:rPr>
        <w:t>.</w:t>
      </w:r>
    </w:p>
    <w:p w14:paraId="2106D304" w14:textId="39F30B51" w:rsidR="00714F46" w:rsidRPr="00B05DCE" w:rsidRDefault="00714F46" w:rsidP="00714F46">
      <w:pPr>
        <w:pStyle w:val="Heading4"/>
        <w:rPr>
          <w:sz w:val="20"/>
          <w:szCs w:val="20"/>
        </w:rPr>
      </w:pPr>
      <w:r w:rsidRPr="00B05DCE">
        <w:rPr>
          <w:sz w:val="20"/>
          <w:szCs w:val="20"/>
        </w:rPr>
        <w:t>Question:</w:t>
      </w:r>
    </w:p>
    <w:p w14:paraId="3FD87D2B" w14:textId="235A5786" w:rsidR="00714F46" w:rsidRPr="00B05DCE" w:rsidRDefault="004C5C10" w:rsidP="00714F46">
      <w:pPr>
        <w:pStyle w:val="BodyTextL50"/>
        <w:spacing w:before="0"/>
        <w:rPr>
          <w:szCs w:val="20"/>
        </w:rPr>
      </w:pPr>
      <w:r w:rsidRPr="00B05DCE">
        <w:rPr>
          <w:szCs w:val="20"/>
        </w:rPr>
        <w:t>Was the result successful?</w:t>
      </w:r>
      <w:r w:rsidR="00B05DCE" w:rsidRPr="00B05DCE">
        <w:rPr>
          <w:szCs w:val="20"/>
        </w:rPr>
        <w:t xml:space="preserve"> yes</w:t>
      </w:r>
    </w:p>
    <w:p w14:paraId="05AD9B30" w14:textId="2C3BB143" w:rsidR="00714F46" w:rsidRPr="00B05DCE" w:rsidRDefault="00714F46" w:rsidP="00714F46">
      <w:pPr>
        <w:pStyle w:val="AnswerLineL50"/>
        <w:rPr>
          <w:szCs w:val="20"/>
        </w:rPr>
      </w:pPr>
      <w:r w:rsidRPr="00B05DCE">
        <w:rPr>
          <w:szCs w:val="20"/>
        </w:rPr>
        <w:t>Type your answers here.</w:t>
      </w:r>
    </w:p>
    <w:p w14:paraId="033952F7" w14:textId="17F1EA66" w:rsidR="00714F46" w:rsidRPr="00B05DCE" w:rsidRDefault="004C5C10" w:rsidP="00795165">
      <w:pPr>
        <w:pStyle w:val="BodyTextL50"/>
        <w:rPr>
          <w:szCs w:val="20"/>
        </w:rPr>
      </w:pPr>
      <w:r w:rsidRPr="00B05DCE">
        <w:rPr>
          <w:szCs w:val="20"/>
        </w:rPr>
        <w:t xml:space="preserve">From </w:t>
      </w:r>
      <w:r w:rsidRPr="00B05DCE">
        <w:rPr>
          <w:b/>
          <w:szCs w:val="20"/>
        </w:rPr>
        <w:t>PC2</w:t>
      </w:r>
      <w:r w:rsidRPr="00B05DCE">
        <w:rPr>
          <w:szCs w:val="20"/>
        </w:rPr>
        <w:t xml:space="preserve">, ping the IPv6 address of </w:t>
      </w:r>
      <w:r w:rsidRPr="00B05DCE">
        <w:rPr>
          <w:b/>
          <w:szCs w:val="20"/>
        </w:rPr>
        <w:t>PC1</w:t>
      </w:r>
      <w:r w:rsidR="00714F46" w:rsidRPr="00B05DCE">
        <w:rPr>
          <w:szCs w:val="20"/>
        </w:rPr>
        <w:t>.</w:t>
      </w:r>
    </w:p>
    <w:p w14:paraId="529DCD6F" w14:textId="5BDC6EFE" w:rsidR="00714F46" w:rsidRPr="00B05DCE" w:rsidRDefault="00714F46" w:rsidP="00714F46">
      <w:pPr>
        <w:pStyle w:val="Heading4"/>
        <w:rPr>
          <w:sz w:val="20"/>
          <w:szCs w:val="20"/>
        </w:rPr>
      </w:pPr>
      <w:r w:rsidRPr="00B05DCE">
        <w:rPr>
          <w:sz w:val="20"/>
          <w:szCs w:val="20"/>
        </w:rPr>
        <w:t>Question:</w:t>
      </w:r>
      <w:r w:rsidR="00B05DCE" w:rsidRPr="00B05DCE">
        <w:rPr>
          <w:sz w:val="20"/>
          <w:szCs w:val="20"/>
        </w:rPr>
        <w:t xml:space="preserve"> </w:t>
      </w:r>
    </w:p>
    <w:p w14:paraId="32A830B2" w14:textId="1B6B46CF" w:rsidR="00714F46" w:rsidRPr="00B05DCE" w:rsidRDefault="004C5C10" w:rsidP="00714F46">
      <w:pPr>
        <w:pStyle w:val="BodyTextL50"/>
        <w:spacing w:before="0"/>
        <w:rPr>
          <w:szCs w:val="20"/>
        </w:rPr>
      </w:pPr>
      <w:r w:rsidRPr="00B05DCE">
        <w:rPr>
          <w:szCs w:val="20"/>
        </w:rPr>
        <w:t>Was the result successful?</w:t>
      </w:r>
      <w:r w:rsidR="00B05DCE" w:rsidRPr="00B05DCE">
        <w:rPr>
          <w:szCs w:val="20"/>
        </w:rPr>
        <w:t xml:space="preserve"> yes</w:t>
      </w:r>
    </w:p>
    <w:p w14:paraId="4C0B962C" w14:textId="14EBD1A8" w:rsidR="00714F46" w:rsidRPr="00B05DCE" w:rsidRDefault="00714F46" w:rsidP="00714F46">
      <w:pPr>
        <w:pStyle w:val="AnswerLineL50"/>
        <w:rPr>
          <w:szCs w:val="20"/>
        </w:rPr>
      </w:pPr>
      <w:r w:rsidRPr="00B05DCE">
        <w:rPr>
          <w:szCs w:val="20"/>
        </w:rPr>
        <w:t>Type your answers here.</w:t>
      </w:r>
    </w:p>
    <w:p w14:paraId="188A0401" w14:textId="77777777" w:rsidR="004C5C10" w:rsidRPr="00B05DCE" w:rsidRDefault="004C5C10" w:rsidP="00714F46">
      <w:pPr>
        <w:pStyle w:val="Heading2"/>
        <w:rPr>
          <w:sz w:val="20"/>
          <w:szCs w:val="20"/>
        </w:rPr>
      </w:pPr>
      <w:r w:rsidRPr="00B05DCE">
        <w:rPr>
          <w:sz w:val="20"/>
          <w:szCs w:val="20"/>
        </w:rPr>
        <w:t>Discover the Path by Tracing the Route</w:t>
      </w:r>
    </w:p>
    <w:p w14:paraId="01C86260" w14:textId="704D386D" w:rsidR="004C5C10" w:rsidRPr="00B05DCE" w:rsidRDefault="004C5C10" w:rsidP="004C5C10">
      <w:pPr>
        <w:pStyle w:val="Heading3"/>
        <w:rPr>
          <w:sz w:val="20"/>
          <w:szCs w:val="20"/>
        </w:rPr>
      </w:pPr>
      <w:r w:rsidRPr="00B05DCE">
        <w:rPr>
          <w:sz w:val="20"/>
          <w:szCs w:val="20"/>
        </w:rPr>
        <w:t>Use tracert to discover the IPv4 path.</w:t>
      </w:r>
    </w:p>
    <w:p w14:paraId="7F729F57" w14:textId="77777777" w:rsidR="004C5C10" w:rsidRPr="00B05DCE" w:rsidRDefault="004C5C10" w:rsidP="00714F46">
      <w:pPr>
        <w:pStyle w:val="SubStepAlpha"/>
        <w:spacing w:before="0"/>
        <w:rPr>
          <w:szCs w:val="20"/>
        </w:rPr>
      </w:pPr>
      <w:r w:rsidRPr="00B05DCE">
        <w:rPr>
          <w:szCs w:val="20"/>
        </w:rPr>
        <w:t xml:space="preserve">From </w:t>
      </w:r>
      <w:r w:rsidRPr="00B05DCE">
        <w:rPr>
          <w:b/>
          <w:szCs w:val="20"/>
        </w:rPr>
        <w:t>PC1</w:t>
      </w:r>
      <w:r w:rsidRPr="00B05DCE">
        <w:rPr>
          <w:szCs w:val="20"/>
        </w:rPr>
        <w:t xml:space="preserve">, trace the route to </w:t>
      </w:r>
      <w:r w:rsidRPr="00B05DCE">
        <w:rPr>
          <w:b/>
          <w:szCs w:val="20"/>
        </w:rPr>
        <w:t>PC2</w:t>
      </w:r>
      <w:r w:rsidRPr="00B05DCE">
        <w:rPr>
          <w:szCs w:val="20"/>
        </w:rPr>
        <w:t xml:space="preserve">. </w:t>
      </w:r>
    </w:p>
    <w:p w14:paraId="6B57BBB9" w14:textId="77777777" w:rsidR="004C5C10" w:rsidRPr="00B05DCE" w:rsidRDefault="004C5C10" w:rsidP="004C5C10">
      <w:pPr>
        <w:pStyle w:val="CMD"/>
        <w:rPr>
          <w:b/>
          <w:szCs w:val="20"/>
        </w:rPr>
      </w:pPr>
      <w:r w:rsidRPr="00B05DCE">
        <w:rPr>
          <w:szCs w:val="20"/>
        </w:rPr>
        <w:t xml:space="preserve">PC&gt; </w:t>
      </w:r>
      <w:r w:rsidRPr="00B05DCE">
        <w:rPr>
          <w:b/>
          <w:szCs w:val="20"/>
        </w:rPr>
        <w:t>tracert 10.10.1.20</w:t>
      </w:r>
    </w:p>
    <w:p w14:paraId="1FC9A75D" w14:textId="77777777" w:rsidR="000F71DC" w:rsidRPr="00B05DCE" w:rsidRDefault="000F71DC" w:rsidP="000F71DC">
      <w:pPr>
        <w:pStyle w:val="Heading4"/>
        <w:rPr>
          <w:sz w:val="20"/>
          <w:szCs w:val="20"/>
        </w:rPr>
      </w:pPr>
      <w:r w:rsidRPr="00B05DCE">
        <w:rPr>
          <w:sz w:val="20"/>
          <w:szCs w:val="20"/>
        </w:rPr>
        <w:t>Questions:</w:t>
      </w:r>
    </w:p>
    <w:p w14:paraId="162657B4" w14:textId="77777777" w:rsidR="000F71DC" w:rsidRPr="00B05DCE" w:rsidRDefault="004C5C10" w:rsidP="000F71DC">
      <w:pPr>
        <w:pStyle w:val="BodyTextL50"/>
        <w:spacing w:before="0"/>
        <w:rPr>
          <w:szCs w:val="20"/>
        </w:rPr>
      </w:pPr>
      <w:r w:rsidRPr="00B05DCE">
        <w:rPr>
          <w:szCs w:val="20"/>
        </w:rPr>
        <w:t>What addresses were encountered along the path?</w:t>
      </w:r>
    </w:p>
    <w:p w14:paraId="2D5ADDF7" w14:textId="4B7FBB26" w:rsidR="00B05DCE" w:rsidRPr="00B05DCE" w:rsidRDefault="00B05DCE" w:rsidP="004C5C10">
      <w:pPr>
        <w:pStyle w:val="BodyTextL50"/>
        <w:rPr>
          <w:szCs w:val="20"/>
        </w:rPr>
      </w:pPr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10.10.1.97, 10.10.1.5, 10.10.1.10, 10.10.1.20</w:t>
      </w:r>
    </w:p>
    <w:p w14:paraId="76D99474" w14:textId="304F6B6B" w:rsidR="000F71DC" w:rsidRPr="00B05DCE" w:rsidRDefault="004C5C10" w:rsidP="004C5C10">
      <w:pPr>
        <w:pStyle w:val="BodyTextL50"/>
        <w:rPr>
          <w:szCs w:val="20"/>
        </w:rPr>
      </w:pPr>
      <w:r w:rsidRPr="00B05DCE">
        <w:rPr>
          <w:szCs w:val="20"/>
        </w:rPr>
        <w:t>With which interfaces are the four addresses associated</w:t>
      </w:r>
    </w:p>
    <w:p w14:paraId="71D8A862" w14:textId="7ACCEB53" w:rsidR="00B05DCE" w:rsidRPr="00B05DCE" w:rsidRDefault="00B05DCE" w:rsidP="004C5C10">
      <w:pPr>
        <w:pStyle w:val="BodyTextL50"/>
        <w:rPr>
          <w:szCs w:val="20"/>
        </w:rPr>
      </w:pPr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lastRenderedPageBreak/>
        <w:t>G0/0 of R1, S0/0/0 on R2, S0/0/01 on R3, NIC of</w:t>
      </w:r>
      <w:r w:rsidRPr="00B05DCE">
        <w:rPr>
          <w:rStyle w:val="apple-converted-space"/>
          <w:rFonts w:ascii="Helvetica" w:hAnsi="Helvetica"/>
          <w:b/>
          <w:bCs/>
          <w:color w:val="FF0000"/>
          <w:szCs w:val="20"/>
          <w:bdr w:val="none" w:sz="0" w:space="0" w:color="auto" w:frame="1"/>
        </w:rPr>
        <w:t> </w:t>
      </w:r>
      <w:r w:rsidRPr="00B05DCE">
        <w:rPr>
          <w:rStyle w:val="Strong"/>
          <w:rFonts w:ascii="inherit" w:hAnsi="inherit"/>
          <w:color w:val="FF0000"/>
          <w:szCs w:val="20"/>
          <w:bdr w:val="none" w:sz="0" w:space="0" w:color="auto" w:frame="1"/>
        </w:rPr>
        <w:t>PC2</w:t>
      </w:r>
    </w:p>
    <w:p w14:paraId="1421290B" w14:textId="77777777" w:rsidR="000F71DC" w:rsidRPr="00B05DCE" w:rsidRDefault="000F71DC" w:rsidP="000F71DC">
      <w:pPr>
        <w:pStyle w:val="AnswerLineL50"/>
        <w:rPr>
          <w:szCs w:val="20"/>
        </w:rPr>
      </w:pPr>
      <w:r w:rsidRPr="00B05DCE">
        <w:rPr>
          <w:szCs w:val="20"/>
        </w:rPr>
        <w:t>Type your answers here.</w:t>
      </w:r>
    </w:p>
    <w:p w14:paraId="72BC63E6" w14:textId="4B8858DA" w:rsidR="004C5C10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From </w:t>
      </w:r>
      <w:r w:rsidRPr="00B05DCE">
        <w:rPr>
          <w:b/>
          <w:szCs w:val="20"/>
        </w:rPr>
        <w:t>PC2</w:t>
      </w:r>
      <w:r w:rsidRPr="00B05DCE">
        <w:rPr>
          <w:szCs w:val="20"/>
        </w:rPr>
        <w:t xml:space="preserve">, trace the route to </w:t>
      </w:r>
      <w:r w:rsidRPr="00B05DCE">
        <w:rPr>
          <w:b/>
          <w:szCs w:val="20"/>
        </w:rPr>
        <w:t>PC1</w:t>
      </w:r>
      <w:r w:rsidR="00240916" w:rsidRPr="00B05DCE">
        <w:rPr>
          <w:szCs w:val="20"/>
        </w:rPr>
        <w:t>.</w:t>
      </w:r>
    </w:p>
    <w:p w14:paraId="48C5765E" w14:textId="2A706C90" w:rsidR="00240916" w:rsidRPr="00B05DCE" w:rsidRDefault="00240916" w:rsidP="00240916">
      <w:pPr>
        <w:pStyle w:val="Heading4"/>
        <w:rPr>
          <w:sz w:val="20"/>
          <w:szCs w:val="20"/>
        </w:rPr>
      </w:pPr>
      <w:r w:rsidRPr="00B05DCE">
        <w:rPr>
          <w:sz w:val="20"/>
          <w:szCs w:val="20"/>
        </w:rPr>
        <w:t>Questions:</w:t>
      </w:r>
    </w:p>
    <w:p w14:paraId="130F2E01" w14:textId="77777777" w:rsidR="00240916" w:rsidRPr="00B05DCE" w:rsidRDefault="004C5C10" w:rsidP="00240916">
      <w:pPr>
        <w:pStyle w:val="BodyTextL50"/>
        <w:spacing w:before="0"/>
        <w:rPr>
          <w:szCs w:val="20"/>
        </w:rPr>
      </w:pPr>
      <w:r w:rsidRPr="00B05DCE">
        <w:rPr>
          <w:szCs w:val="20"/>
        </w:rPr>
        <w:t>What addresses were encountered along the path?</w:t>
      </w:r>
    </w:p>
    <w:p w14:paraId="73B47C09" w14:textId="4114AC13" w:rsidR="00B05DCE" w:rsidRPr="00B05DCE" w:rsidRDefault="00B05DCE" w:rsidP="004C5C10">
      <w:pPr>
        <w:pStyle w:val="BodyTextL50"/>
        <w:rPr>
          <w:szCs w:val="20"/>
        </w:rPr>
      </w:pPr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10.10.1.17, 10.10.1.9, 10.10.1.6, 10.10.1.100</w:t>
      </w:r>
    </w:p>
    <w:p w14:paraId="34C5398B" w14:textId="66BC8705" w:rsidR="00240916" w:rsidRPr="00B05DCE" w:rsidRDefault="004C5C10" w:rsidP="004C5C10">
      <w:pPr>
        <w:pStyle w:val="BodyTextL50"/>
        <w:rPr>
          <w:szCs w:val="20"/>
        </w:rPr>
      </w:pPr>
      <w:r w:rsidRPr="00B05DCE">
        <w:rPr>
          <w:szCs w:val="20"/>
        </w:rPr>
        <w:t>With which interfaces are the four addresses associated?</w:t>
      </w:r>
    </w:p>
    <w:p w14:paraId="6994C9AB" w14:textId="6477A117" w:rsidR="00B05DCE" w:rsidRPr="00B05DCE" w:rsidRDefault="00B05DCE" w:rsidP="004C5C10">
      <w:pPr>
        <w:pStyle w:val="BodyTextL50"/>
        <w:rPr>
          <w:szCs w:val="20"/>
        </w:rPr>
      </w:pPr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G0/0 of R3, S0/0/1 of R2, S0/0/1 of R1, NIC of</w:t>
      </w:r>
      <w:r w:rsidRPr="00B05DCE">
        <w:rPr>
          <w:rStyle w:val="apple-converted-space"/>
          <w:rFonts w:ascii="Helvetica" w:hAnsi="Helvetica"/>
          <w:b/>
          <w:bCs/>
          <w:color w:val="FF0000"/>
          <w:szCs w:val="20"/>
          <w:bdr w:val="none" w:sz="0" w:space="0" w:color="auto" w:frame="1"/>
        </w:rPr>
        <w:t> </w:t>
      </w:r>
      <w:r w:rsidRPr="00B05DCE">
        <w:rPr>
          <w:rStyle w:val="Strong"/>
          <w:rFonts w:ascii="inherit" w:hAnsi="inherit"/>
          <w:color w:val="FF0000"/>
          <w:szCs w:val="20"/>
          <w:bdr w:val="none" w:sz="0" w:space="0" w:color="auto" w:frame="1"/>
        </w:rPr>
        <w:t>PC1</w:t>
      </w:r>
    </w:p>
    <w:p w14:paraId="750A3458" w14:textId="77777777" w:rsidR="004C5C10" w:rsidRPr="00B05DCE" w:rsidRDefault="004C5C10" w:rsidP="004C5C10">
      <w:pPr>
        <w:pStyle w:val="Heading3"/>
        <w:rPr>
          <w:sz w:val="20"/>
          <w:szCs w:val="20"/>
        </w:rPr>
      </w:pPr>
      <w:r w:rsidRPr="00B05DCE">
        <w:rPr>
          <w:sz w:val="20"/>
          <w:szCs w:val="20"/>
        </w:rPr>
        <w:t xml:space="preserve">Use </w:t>
      </w:r>
      <w:proofErr w:type="spellStart"/>
      <w:r w:rsidRPr="00B05DCE">
        <w:rPr>
          <w:sz w:val="20"/>
          <w:szCs w:val="20"/>
        </w:rPr>
        <w:t>tracert</w:t>
      </w:r>
      <w:proofErr w:type="spellEnd"/>
      <w:r w:rsidRPr="00B05DCE">
        <w:rPr>
          <w:sz w:val="20"/>
          <w:szCs w:val="20"/>
        </w:rPr>
        <w:t xml:space="preserve"> to discover the IPv6 path.</w:t>
      </w:r>
    </w:p>
    <w:p w14:paraId="2386F933" w14:textId="77777777" w:rsidR="004C5C10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From </w:t>
      </w:r>
      <w:r w:rsidRPr="00B05DCE">
        <w:rPr>
          <w:b/>
          <w:szCs w:val="20"/>
        </w:rPr>
        <w:t>PC1</w:t>
      </w:r>
      <w:r w:rsidRPr="00B05DCE">
        <w:rPr>
          <w:szCs w:val="20"/>
        </w:rPr>
        <w:t xml:space="preserve">, trace the route to the IPv6 address for </w:t>
      </w:r>
      <w:r w:rsidRPr="00B05DCE">
        <w:rPr>
          <w:b/>
          <w:szCs w:val="20"/>
        </w:rPr>
        <w:t>PC2</w:t>
      </w:r>
      <w:r w:rsidR="000F71DC" w:rsidRPr="00B05DCE">
        <w:rPr>
          <w:szCs w:val="20"/>
        </w:rPr>
        <w:t>.</w:t>
      </w:r>
    </w:p>
    <w:p w14:paraId="0C12DC4B" w14:textId="420C78E5" w:rsidR="004C5C10" w:rsidRPr="00B05DCE" w:rsidRDefault="004C5C10" w:rsidP="004C5C10">
      <w:pPr>
        <w:pStyle w:val="CMD"/>
        <w:rPr>
          <w:b/>
          <w:szCs w:val="20"/>
        </w:rPr>
      </w:pPr>
      <w:r w:rsidRPr="00B05DCE">
        <w:rPr>
          <w:szCs w:val="20"/>
        </w:rPr>
        <w:t xml:space="preserve">PC&gt; </w:t>
      </w:r>
      <w:r w:rsidRPr="00B05DCE">
        <w:rPr>
          <w:b/>
          <w:szCs w:val="20"/>
        </w:rPr>
        <w:t>tracert 2001:</w:t>
      </w:r>
      <w:r w:rsidR="00211DD5" w:rsidRPr="00B05DCE">
        <w:rPr>
          <w:b/>
          <w:szCs w:val="20"/>
        </w:rPr>
        <w:t>db</w:t>
      </w:r>
      <w:proofErr w:type="gramStart"/>
      <w:r w:rsidRPr="00B05DCE">
        <w:rPr>
          <w:b/>
          <w:szCs w:val="20"/>
        </w:rPr>
        <w:t>8:1:4::</w:t>
      </w:r>
      <w:proofErr w:type="gramEnd"/>
      <w:r w:rsidR="00211DD5" w:rsidRPr="00B05DCE">
        <w:rPr>
          <w:b/>
          <w:szCs w:val="20"/>
        </w:rPr>
        <w:t>a</w:t>
      </w:r>
    </w:p>
    <w:p w14:paraId="4A99D6A7" w14:textId="77777777" w:rsidR="000F71DC" w:rsidRPr="00B05DCE" w:rsidRDefault="000F71DC" w:rsidP="000F71DC">
      <w:pPr>
        <w:pStyle w:val="Heading4"/>
        <w:rPr>
          <w:sz w:val="20"/>
          <w:szCs w:val="20"/>
        </w:rPr>
      </w:pPr>
      <w:r w:rsidRPr="00B05DCE">
        <w:rPr>
          <w:sz w:val="20"/>
          <w:szCs w:val="20"/>
        </w:rPr>
        <w:t>Questions:</w:t>
      </w:r>
    </w:p>
    <w:p w14:paraId="0ACCA15C" w14:textId="28A7B2D6" w:rsidR="000F71DC" w:rsidRPr="00B05DCE" w:rsidRDefault="004C5C10" w:rsidP="000F71DC">
      <w:pPr>
        <w:pStyle w:val="BodyTextL50"/>
        <w:spacing w:before="0"/>
        <w:rPr>
          <w:szCs w:val="20"/>
        </w:rPr>
      </w:pPr>
      <w:r w:rsidRPr="00B05DCE">
        <w:rPr>
          <w:szCs w:val="20"/>
        </w:rPr>
        <w:t>What addresses were encountered along the path?</w:t>
      </w:r>
    </w:p>
    <w:p w14:paraId="44849668" w14:textId="4425DBC8" w:rsidR="00B05DCE" w:rsidRPr="00B05DCE" w:rsidRDefault="00B05DCE" w:rsidP="000F71DC">
      <w:pPr>
        <w:pStyle w:val="BodyTextL50"/>
        <w:spacing w:before="0"/>
        <w:rPr>
          <w:szCs w:val="20"/>
        </w:rPr>
      </w:pPr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2001:db8:1:1::1, 2001:db8:1:2::1, 2001:db8:1:3::2, 2001:db8:</w:t>
      </w:r>
      <w:proofErr w:type="gramStart"/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1:4::</w:t>
      </w:r>
      <w:proofErr w:type="gramEnd"/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a</w:t>
      </w:r>
    </w:p>
    <w:p w14:paraId="227BCBD9" w14:textId="5A52E433" w:rsidR="000F71DC" w:rsidRPr="00B05DCE" w:rsidRDefault="004C5C10" w:rsidP="004C5C10">
      <w:pPr>
        <w:pStyle w:val="BodyTextL50"/>
        <w:rPr>
          <w:szCs w:val="20"/>
        </w:rPr>
      </w:pPr>
      <w:r w:rsidRPr="00B05DCE">
        <w:rPr>
          <w:szCs w:val="20"/>
        </w:rPr>
        <w:t>With which interfaces are the four addresses associated?</w:t>
      </w:r>
    </w:p>
    <w:p w14:paraId="39095FB4" w14:textId="5C9DCDD5" w:rsidR="00B05DCE" w:rsidRPr="00B05DCE" w:rsidRDefault="00B05DCE" w:rsidP="004C5C10">
      <w:pPr>
        <w:pStyle w:val="BodyTextL50"/>
        <w:rPr>
          <w:szCs w:val="20"/>
        </w:rPr>
      </w:pPr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G0/0 of R1, S0/0/0 of r2, S0/0/1 of R3, NIC of</w:t>
      </w:r>
      <w:r w:rsidRPr="00B05DCE">
        <w:rPr>
          <w:rStyle w:val="apple-converted-space"/>
          <w:rFonts w:ascii="Helvetica" w:hAnsi="Helvetica"/>
          <w:b/>
          <w:bCs/>
          <w:color w:val="FF0000"/>
          <w:szCs w:val="20"/>
          <w:bdr w:val="none" w:sz="0" w:space="0" w:color="auto" w:frame="1"/>
        </w:rPr>
        <w:t> </w:t>
      </w:r>
      <w:r w:rsidRPr="00B05DCE">
        <w:rPr>
          <w:rStyle w:val="Strong"/>
          <w:rFonts w:ascii="inherit" w:hAnsi="inherit"/>
          <w:color w:val="FF0000"/>
          <w:szCs w:val="20"/>
          <w:bdr w:val="none" w:sz="0" w:space="0" w:color="auto" w:frame="1"/>
        </w:rPr>
        <w:t>PC2</w:t>
      </w:r>
    </w:p>
    <w:p w14:paraId="3136A8D0" w14:textId="77777777" w:rsidR="004C5C10" w:rsidRPr="00B05DCE" w:rsidRDefault="004C5C10" w:rsidP="000F71DC">
      <w:pPr>
        <w:pStyle w:val="SubStepAlpha"/>
        <w:rPr>
          <w:szCs w:val="20"/>
        </w:rPr>
      </w:pPr>
      <w:r w:rsidRPr="00B05DCE">
        <w:rPr>
          <w:szCs w:val="20"/>
        </w:rPr>
        <w:t xml:space="preserve">From </w:t>
      </w:r>
      <w:r w:rsidRPr="00B05DCE">
        <w:rPr>
          <w:b/>
          <w:szCs w:val="20"/>
        </w:rPr>
        <w:t>PC2</w:t>
      </w:r>
      <w:r w:rsidRPr="00B05DCE">
        <w:rPr>
          <w:szCs w:val="20"/>
        </w:rPr>
        <w:t xml:space="preserve">, trace the route to the IPv6 address for </w:t>
      </w:r>
      <w:r w:rsidRPr="00B05DCE">
        <w:rPr>
          <w:b/>
          <w:szCs w:val="20"/>
        </w:rPr>
        <w:t>PC1</w:t>
      </w:r>
      <w:r w:rsidR="000F71DC" w:rsidRPr="00B05DCE">
        <w:rPr>
          <w:szCs w:val="20"/>
        </w:rPr>
        <w:t>.</w:t>
      </w:r>
    </w:p>
    <w:p w14:paraId="18F70E27" w14:textId="77777777" w:rsidR="000F71DC" w:rsidRPr="00B05DCE" w:rsidRDefault="000F71DC" w:rsidP="000F71DC">
      <w:pPr>
        <w:pStyle w:val="Heading4"/>
        <w:rPr>
          <w:sz w:val="20"/>
          <w:szCs w:val="20"/>
        </w:rPr>
      </w:pPr>
      <w:r w:rsidRPr="00B05DCE">
        <w:rPr>
          <w:sz w:val="20"/>
          <w:szCs w:val="20"/>
        </w:rPr>
        <w:t>Questions:</w:t>
      </w:r>
    </w:p>
    <w:p w14:paraId="58E6B8CC" w14:textId="68BF5480" w:rsidR="000F71DC" w:rsidRPr="00B05DCE" w:rsidRDefault="004C5C10" w:rsidP="000F71DC">
      <w:pPr>
        <w:pStyle w:val="BodyTextL50"/>
        <w:spacing w:before="0"/>
        <w:rPr>
          <w:szCs w:val="20"/>
        </w:rPr>
      </w:pPr>
      <w:r w:rsidRPr="00B05DCE">
        <w:rPr>
          <w:szCs w:val="20"/>
        </w:rPr>
        <w:t>What addresses were encountered along the path?</w:t>
      </w:r>
    </w:p>
    <w:p w14:paraId="0F1994F6" w14:textId="4F2E87E7" w:rsidR="00B05DCE" w:rsidRPr="00B05DCE" w:rsidRDefault="00B05DCE" w:rsidP="000F71DC">
      <w:pPr>
        <w:pStyle w:val="BodyTextL50"/>
        <w:spacing w:before="0"/>
        <w:rPr>
          <w:szCs w:val="20"/>
        </w:rPr>
      </w:pPr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2001:db8:1:4::1, 2001:db8:1:3::1, 2001:db8:1:2::2, 2001:db8:</w:t>
      </w:r>
      <w:proofErr w:type="gramStart"/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1:1::</w:t>
      </w:r>
      <w:proofErr w:type="gramEnd"/>
      <w:r w:rsidRPr="00B05DCE">
        <w:rPr>
          <w:rStyle w:val="Strong"/>
          <w:rFonts w:ascii="Helvetica" w:hAnsi="Helvetica"/>
          <w:color w:val="FF0000"/>
          <w:szCs w:val="20"/>
          <w:bdr w:val="none" w:sz="0" w:space="0" w:color="auto" w:frame="1"/>
        </w:rPr>
        <w:t>a</w:t>
      </w:r>
    </w:p>
    <w:p w14:paraId="33131A7B" w14:textId="77777777" w:rsidR="000F71DC" w:rsidRPr="00B05DCE" w:rsidRDefault="004C5C10" w:rsidP="004C5C10">
      <w:pPr>
        <w:pStyle w:val="BodyTextL50"/>
        <w:rPr>
          <w:szCs w:val="20"/>
        </w:rPr>
      </w:pPr>
      <w:r w:rsidRPr="00B05DCE">
        <w:rPr>
          <w:szCs w:val="20"/>
        </w:rPr>
        <w:t>With which interfaces are the four addresses associated?</w:t>
      </w:r>
    </w:p>
    <w:p w14:paraId="2A2BF40D" w14:textId="7939470D" w:rsidR="004C5C10" w:rsidRPr="00B05DCE" w:rsidRDefault="00B05DCE" w:rsidP="00B05DCE">
      <w:pPr>
        <w:pStyle w:val="ConfigWindow"/>
        <w:ind w:firstLine="720"/>
        <w:rPr>
          <w:sz w:val="20"/>
          <w:szCs w:val="20"/>
        </w:rPr>
      </w:pPr>
      <w:r w:rsidRPr="00B05DCE">
        <w:rPr>
          <w:rStyle w:val="Strong"/>
          <w:rFonts w:ascii="Helvetica" w:hAnsi="Helvetica"/>
          <w:color w:val="FF0000"/>
          <w:sz w:val="20"/>
          <w:szCs w:val="20"/>
          <w:bdr w:val="none" w:sz="0" w:space="0" w:color="auto" w:frame="1"/>
        </w:rPr>
        <w:t>G0/0 of R3, S0/0/1 of R2, S0/0/1 of R1, NIC of</w:t>
      </w:r>
      <w:r w:rsidRPr="00B05DCE">
        <w:rPr>
          <w:rStyle w:val="apple-converted-space"/>
          <w:rFonts w:ascii="Helvetica" w:hAnsi="Helvetica"/>
          <w:b/>
          <w:bCs/>
          <w:color w:val="FF0000"/>
          <w:sz w:val="20"/>
          <w:szCs w:val="20"/>
          <w:bdr w:val="none" w:sz="0" w:space="0" w:color="auto" w:frame="1"/>
        </w:rPr>
        <w:t> </w:t>
      </w:r>
      <w:r w:rsidRPr="00B05DCE">
        <w:rPr>
          <w:rStyle w:val="Strong"/>
          <w:rFonts w:ascii="inherit" w:hAnsi="inherit"/>
          <w:color w:val="FF0000"/>
          <w:sz w:val="20"/>
          <w:szCs w:val="20"/>
          <w:bdr w:val="none" w:sz="0" w:space="0" w:color="auto" w:frame="1"/>
        </w:rPr>
        <w:t>PC1</w:t>
      </w:r>
    </w:p>
    <w:sectPr w:rsidR="004C5C10" w:rsidRPr="00B05DC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61EF" w14:textId="77777777" w:rsidR="00943D48" w:rsidRDefault="00943D48" w:rsidP="00710659">
      <w:pPr>
        <w:spacing w:after="0" w:line="240" w:lineRule="auto"/>
      </w:pPr>
      <w:r>
        <w:separator/>
      </w:r>
    </w:p>
    <w:p w14:paraId="3E92F560" w14:textId="77777777" w:rsidR="00943D48" w:rsidRDefault="00943D48"/>
  </w:endnote>
  <w:endnote w:type="continuationSeparator" w:id="0">
    <w:p w14:paraId="6A60A557" w14:textId="77777777" w:rsidR="00943D48" w:rsidRDefault="00943D48" w:rsidP="00710659">
      <w:pPr>
        <w:spacing w:after="0" w:line="240" w:lineRule="auto"/>
      </w:pPr>
      <w:r>
        <w:continuationSeparator/>
      </w:r>
    </w:p>
    <w:p w14:paraId="18B3E708" w14:textId="77777777" w:rsidR="00943D48" w:rsidRDefault="00943D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C8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26" w14:textId="14F96C3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05DC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5CA4" w14:textId="0ED04B2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05DCE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7EB9" w14:textId="77777777" w:rsidR="00943D48" w:rsidRDefault="00943D48" w:rsidP="00710659">
      <w:pPr>
        <w:spacing w:after="0" w:line="240" w:lineRule="auto"/>
      </w:pPr>
      <w:r>
        <w:separator/>
      </w:r>
    </w:p>
    <w:p w14:paraId="4AE5378E" w14:textId="77777777" w:rsidR="00943D48" w:rsidRDefault="00943D48"/>
  </w:footnote>
  <w:footnote w:type="continuationSeparator" w:id="0">
    <w:p w14:paraId="15A66E2C" w14:textId="77777777" w:rsidR="00943D48" w:rsidRDefault="00943D48" w:rsidP="00710659">
      <w:pPr>
        <w:spacing w:after="0" w:line="240" w:lineRule="auto"/>
      </w:pPr>
      <w:r>
        <w:continuationSeparator/>
      </w:r>
    </w:p>
    <w:p w14:paraId="2CDD4E33" w14:textId="77777777" w:rsidR="00943D48" w:rsidRDefault="00943D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26D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88029138">
    <w:abstractNumId w:val="5"/>
  </w:num>
  <w:num w:numId="2" w16cid:durableId="1793552375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34093918">
    <w:abstractNumId w:val="2"/>
  </w:num>
  <w:num w:numId="4" w16cid:durableId="90303100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46190332">
    <w:abstractNumId w:val="3"/>
  </w:num>
  <w:num w:numId="6" w16cid:durableId="102962565">
    <w:abstractNumId w:val="0"/>
  </w:num>
  <w:num w:numId="7" w16cid:durableId="211045522">
    <w:abstractNumId w:val="1"/>
  </w:num>
  <w:num w:numId="8" w16cid:durableId="34363639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90467292">
    <w:abstractNumId w:val="3"/>
    <w:lvlOverride w:ilvl="0"/>
  </w:num>
  <w:num w:numId="10" w16cid:durableId="642931218">
    <w:abstractNumId w:val="6"/>
    <w:lvlOverride w:ilvl="0"/>
  </w:num>
  <w:num w:numId="11" w16cid:durableId="12740491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7029608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68552069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684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D3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1CDE"/>
    <w:rsid w:val="00352718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51C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0D6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FC3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9F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165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56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3D48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05DC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6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51C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51CD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95165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51C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51CD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Strong">
    <w:name w:val="Strong"/>
    <w:basedOn w:val="DefaultParagraphFont"/>
    <w:uiPriority w:val="22"/>
    <w:qFormat/>
    <w:rsid w:val="00B05DCE"/>
    <w:rPr>
      <w:b/>
      <w:bCs/>
    </w:rPr>
  </w:style>
  <w:style w:type="character" w:customStyle="1" w:styleId="apple-converted-space">
    <w:name w:val="apple-converted-space"/>
    <w:basedOn w:val="DefaultParagraphFont"/>
    <w:rsid w:val="00B0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36" w:space="15" w:color="EEEEEE"/>
                <w:right w:val="none" w:sz="0" w:space="0" w:color="auto"/>
              </w:divBdr>
              <w:divsChild>
                <w:div w:id="21288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47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262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9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3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5350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50362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single" w:sz="6" w:space="0" w:color="DECD95"/>
                                <w:left w:val="single" w:sz="6" w:space="0" w:color="DECD95"/>
                                <w:bottom w:val="single" w:sz="6" w:space="0" w:color="DECD95"/>
                                <w:right w:val="single" w:sz="6" w:space="0" w:color="DECD95"/>
                              </w:divBdr>
                              <w:divsChild>
                                <w:div w:id="244924862">
                                  <w:marLeft w:val="0"/>
                                  <w:marRight w:val="301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214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075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96231">
                          <w:marLeft w:val="0"/>
                          <w:marRight w:val="16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3751">
                          <w:marLeft w:val="1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2327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7192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794">
              <w:marLeft w:val="0"/>
              <w:marRight w:val="0"/>
              <w:marTop w:val="10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9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24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89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12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none" w:sz="0" w:space="0" w:color="auto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40302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9" w:color="auto"/>
                                                <w:left w:val="none" w:sz="0" w:space="11" w:color="auto"/>
                                                <w:bottom w:val="none" w:sz="0" w:space="9" w:color="FFFFFF"/>
                                                <w:right w:val="none" w:sz="0" w:space="11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878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CCCCC"/>
                                <w:right w:val="none" w:sz="0" w:space="0" w:color="auto"/>
                              </w:divBdr>
                              <w:divsChild>
                                <w:div w:id="158865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auto"/>
                                    <w:left w:val="none" w:sz="0" w:space="4" w:color="auto"/>
                                    <w:bottom w:val="single" w:sz="12" w:space="2" w:color="0288D1"/>
                                    <w:right w:val="none" w:sz="0" w:space="11" w:color="auto"/>
                                  </w:divBdr>
                                </w:div>
                              </w:divsChild>
                            </w:div>
                            <w:div w:id="12787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12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8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0172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4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8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541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94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9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6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3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08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650532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0930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2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551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700277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6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5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0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9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1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8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78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33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7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58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9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31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5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66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5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4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4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4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9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06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67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78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2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4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19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1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6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778658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01B6C"/>
    <w:rsid w:val="00554490"/>
    <w:rsid w:val="006C1991"/>
    <w:rsid w:val="006D2FCD"/>
    <w:rsid w:val="00710788"/>
    <w:rsid w:val="007272ED"/>
    <w:rsid w:val="00AD481B"/>
    <w:rsid w:val="00B20E22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2C23-15D5-47D0-930D-24B2A599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SP</dc:creator>
  <dc:description>2013</dc:description>
  <cp:lastModifiedBy>Aruzhan T. Kakharmanova</cp:lastModifiedBy>
  <cp:revision>2</cp:revision>
  <cp:lastPrinted>2019-12-03T20:28:00Z</cp:lastPrinted>
  <dcterms:created xsi:type="dcterms:W3CDTF">2023-03-16T18:22:00Z</dcterms:created>
  <dcterms:modified xsi:type="dcterms:W3CDTF">2023-03-16T18:22:00Z</dcterms:modified>
</cp:coreProperties>
</file>