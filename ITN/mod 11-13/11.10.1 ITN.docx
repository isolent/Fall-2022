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40B9" w14:textId="14239A37" w:rsidR="004D36D7" w:rsidRPr="00FD4A68" w:rsidRDefault="00000000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2026C" w:rsidRPr="00981703">
            <w:t>Packet Tracer - Design and Implement a VLSM Addressing Scheme</w:t>
          </w:r>
        </w:sdtContent>
      </w:sdt>
      <w:r w:rsidR="004D36D7" w:rsidRPr="00FD4A68">
        <w:t xml:space="preserve"> </w:t>
      </w:r>
    </w:p>
    <w:p w14:paraId="7BD0F209" w14:textId="694B13C9" w:rsidR="0082026C" w:rsidRDefault="0082026C" w:rsidP="00D3435E">
      <w:pPr>
        <w:pStyle w:val="Heading1"/>
      </w:pPr>
      <w:r w:rsidRPr="00E70096">
        <w:t>Addressing Table</w:t>
      </w:r>
    </w:p>
    <w:tbl>
      <w:tblPr>
        <w:tblW w:w="100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DF0C83" w:rsidRPr="00DF0C83" w14:paraId="049572A9" w14:textId="77777777" w:rsidTr="00DF0C83">
        <w:trPr>
          <w:tblHeader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20A2B4" w14:textId="77777777" w:rsidR="00DF0C83" w:rsidRPr="00DF0C83" w:rsidRDefault="00DF0C83" w:rsidP="00DF0C83">
            <w:pPr>
              <w:spacing w:before="120" w:after="120" w:line="23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b/>
                <w:bCs/>
                <w:sz w:val="20"/>
                <w:szCs w:val="20"/>
                <w:lang w:val="en-KZ"/>
              </w:rPr>
              <w:t>Device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0E842C" w14:textId="77777777" w:rsidR="00DF0C83" w:rsidRPr="00DF0C83" w:rsidRDefault="00DF0C83" w:rsidP="00DF0C83">
            <w:pPr>
              <w:spacing w:before="120" w:after="120" w:line="23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KZ"/>
              </w:rPr>
              <w:t>Interface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F148FB" w14:textId="77777777" w:rsidR="00DF0C83" w:rsidRPr="00DF0C83" w:rsidRDefault="00DF0C83" w:rsidP="00DF0C83">
            <w:pPr>
              <w:spacing w:before="120" w:after="120" w:line="23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KZ"/>
              </w:rPr>
              <w:t>IP Address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89731D" w14:textId="77777777" w:rsidR="00DF0C83" w:rsidRPr="00DF0C83" w:rsidRDefault="00DF0C83" w:rsidP="00DF0C83">
            <w:pPr>
              <w:spacing w:before="120" w:after="120" w:line="23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KZ"/>
              </w:rPr>
              <w:t>Subnet Mask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1206A3" w14:textId="77777777" w:rsidR="00DF0C83" w:rsidRPr="00DF0C83" w:rsidRDefault="00DF0C83" w:rsidP="00DF0C83">
            <w:pPr>
              <w:spacing w:before="120" w:after="120" w:line="23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KZ"/>
              </w:rPr>
              <w:t>Default Gateway</w:t>
            </w:r>
          </w:p>
        </w:tc>
      </w:tr>
      <w:tr w:rsidR="00DF0C83" w:rsidRPr="00DF0C83" w14:paraId="268121E0" w14:textId="77777777" w:rsidTr="007776A7"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5C6FE5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  <w:t>Police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3D8E5E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8B6E75" w14:textId="04878375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10.1.1.97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197531" w14:textId="48D61B50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B1A7D9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N/A</w:t>
            </w:r>
          </w:p>
        </w:tc>
      </w:tr>
      <w:tr w:rsidR="00DF0C83" w:rsidRPr="00DF0C83" w14:paraId="27D32BF0" w14:textId="77777777" w:rsidTr="008A0C60"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FD5362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Police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74BB9C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G0/1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4DFD75" w14:textId="680CBA61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10.1.1.65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01244F" w14:textId="63F8FB6F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DAA405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N/A</w:t>
            </w:r>
          </w:p>
        </w:tc>
      </w:tr>
      <w:tr w:rsidR="00DF0C83" w:rsidRPr="00DF0C83" w14:paraId="722AB078" w14:textId="77777777" w:rsidTr="0000160E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4951AE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  <w:t>Police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CF6297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S0/0/0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0627BB" w14:textId="3B31AA8B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10.1.1.121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2EE190" w14:textId="7248524A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9026BB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N/A</w:t>
            </w:r>
          </w:p>
        </w:tc>
      </w:tr>
      <w:tr w:rsidR="00DF0C83" w:rsidRPr="00DF0C83" w14:paraId="6EAC0D40" w14:textId="77777777" w:rsidTr="006B4E9D"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C0D1F2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  <w:t>Schools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430F8D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B85782" w14:textId="23D298F3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10.1.1.113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01F469" w14:textId="49003D5D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0A5D59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N/A</w:t>
            </w:r>
          </w:p>
        </w:tc>
      </w:tr>
      <w:tr w:rsidR="00DF0C83" w:rsidRPr="00DF0C83" w14:paraId="61AE6136" w14:textId="77777777" w:rsidTr="00056CB5"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853C12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Schools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5E6710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G0/1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A4B990" w14:textId="2B34060C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6FA09A" w14:textId="653E34A7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71253C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N/A</w:t>
            </w:r>
          </w:p>
        </w:tc>
      </w:tr>
      <w:tr w:rsidR="00DF0C83" w:rsidRPr="00DF0C83" w14:paraId="7320A622" w14:textId="77777777" w:rsidTr="00661BDF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D43C8A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  <w:t>Schools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2377DC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S0/0/0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BA2B56" w14:textId="2BB7969D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10.1.1.122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1D31C0" w14:textId="219CAAAC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10A4C5F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N/A</w:t>
            </w:r>
          </w:p>
        </w:tc>
      </w:tr>
      <w:tr w:rsidR="00DF0C83" w:rsidRPr="00DF0C83" w14:paraId="60A6E502" w14:textId="77777777" w:rsidTr="00494987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926D72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PD-1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7D9B6E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C0D62E" w14:textId="57C6A84A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10.1.1.98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E56911" w14:textId="6CA7EC72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FCA084" w14:textId="36564C28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10.1.1.97</w:t>
            </w:r>
          </w:p>
        </w:tc>
      </w:tr>
      <w:tr w:rsidR="00DF0C83" w:rsidRPr="00DF0C83" w14:paraId="4C86F0A5" w14:textId="77777777" w:rsidTr="00494987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AC5DB5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PD-2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93DCBE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8845C2" w14:textId="25586E4C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10.1.1.66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E8EA0E" w14:textId="357FA3EA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681F57" w14:textId="38C1DA5E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10.1.1.6</w:t>
            </w:r>
            <w:r>
              <w:rPr>
                <w:rFonts w:cs="Arial"/>
                <w:color w:val="FF0000"/>
                <w:sz w:val="20"/>
                <w:szCs w:val="20"/>
              </w:rPr>
              <w:t>5</w:t>
            </w:r>
          </w:p>
        </w:tc>
      </w:tr>
      <w:tr w:rsidR="00DF0C83" w:rsidRPr="00DF0C83" w14:paraId="1495CAAF" w14:textId="77777777" w:rsidTr="00494987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CAD1F0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PS-101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E4E8E2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C71A51" w14:textId="221C7B21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10.1.1.114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4964B4" w14:textId="2724FD62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A9079C" w14:textId="3E820B31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</w:t>
            </w:r>
            <w:r>
              <w:rPr>
                <w:rFonts w:cs="Arial"/>
                <w:color w:val="FF0000"/>
                <w:sz w:val="20"/>
                <w:szCs w:val="20"/>
              </w:rPr>
              <w:t>113</w:t>
            </w:r>
          </w:p>
        </w:tc>
      </w:tr>
      <w:tr w:rsidR="00DF0C83" w:rsidRPr="00DF0C83" w14:paraId="0C948CB3" w14:textId="77777777" w:rsidTr="00494987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8D5B56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PS-115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F5E230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F30D27" w14:textId="22439CCE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4C501C" w14:textId="2B861EF0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AA0BD3" w14:textId="0DE7A958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10.1.1.1</w:t>
            </w:r>
          </w:p>
        </w:tc>
      </w:tr>
      <w:tr w:rsidR="00DF0C83" w:rsidRPr="00DF0C83" w14:paraId="249C0527" w14:textId="77777777" w:rsidTr="00494987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E669FF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PD-1-11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7D339A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317E39" w14:textId="1B93508A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10.1.1.110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C44465" w14:textId="0649DDFB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80C1EA" w14:textId="54E9E2EA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</w:t>
            </w:r>
            <w:r>
              <w:rPr>
                <w:rFonts w:cs="Arial"/>
                <w:color w:val="FF0000"/>
                <w:sz w:val="20"/>
                <w:szCs w:val="20"/>
              </w:rPr>
              <w:t>97</w:t>
            </w:r>
          </w:p>
        </w:tc>
      </w:tr>
      <w:tr w:rsidR="00DF0C83" w:rsidRPr="00DF0C83" w14:paraId="364216E1" w14:textId="77777777" w:rsidTr="00494987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7E662A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PD-2-23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220730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7AA38B" w14:textId="49B2C4D7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10.1.1.94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E0BC94" w14:textId="3F4B84E8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AF2C45" w14:textId="660F2750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</w:t>
            </w:r>
            <w:r>
              <w:rPr>
                <w:rFonts w:cs="Arial"/>
                <w:color w:val="FF0000"/>
                <w:sz w:val="20"/>
                <w:szCs w:val="20"/>
              </w:rPr>
              <w:t>65</w:t>
            </w:r>
          </w:p>
        </w:tc>
      </w:tr>
      <w:tr w:rsidR="00DF0C83" w:rsidRPr="00DF0C83" w14:paraId="17793D7F" w14:textId="77777777" w:rsidTr="00494987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7477FA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PS-101-87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2B7B2D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214085" w14:textId="4EE42F56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10.1.1.118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B4F99F" w14:textId="3FDA75B6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255.255.255.248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D9114A" w14:textId="205B9D8F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</w:t>
            </w:r>
            <w:r>
              <w:rPr>
                <w:rFonts w:cs="Arial"/>
                <w:color w:val="FF0000"/>
                <w:sz w:val="20"/>
                <w:szCs w:val="20"/>
              </w:rPr>
              <w:t>113</w:t>
            </w:r>
          </w:p>
        </w:tc>
      </w:tr>
      <w:tr w:rsidR="00DF0C83" w:rsidRPr="00DF0C83" w14:paraId="5EAEC3C8" w14:textId="77777777" w:rsidTr="00494987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38DD1F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PS-115-12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87B9A4" w14:textId="77777777" w:rsidR="00DF0C83" w:rsidRPr="00DF0C83" w:rsidRDefault="00DF0C83" w:rsidP="00DF0C83">
            <w:pPr>
              <w:spacing w:line="240" w:lineRule="auto"/>
              <w:rPr>
                <w:rFonts w:eastAsia="Times New Roman" w:cs="Arial"/>
                <w:sz w:val="20"/>
                <w:szCs w:val="20"/>
                <w:lang w:val="en-KZ"/>
              </w:rPr>
            </w:pPr>
            <w:r w:rsidRPr="00DF0C83">
              <w:rPr>
                <w:rFonts w:eastAsia="Times New Roman" w:cs="Arial"/>
                <w:sz w:val="20"/>
                <w:szCs w:val="20"/>
                <w:lang w:val="en-KZ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E99813" w14:textId="665805BF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10.1.1.62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7C0663" w14:textId="360E4088" w:rsidR="00DF0C83" w:rsidRPr="00DF0C83" w:rsidRDefault="00DF0C83" w:rsidP="00DF0C83">
            <w:pPr>
              <w:spacing w:line="240" w:lineRule="auto"/>
              <w:rPr>
                <w:rFonts w:eastAsia="Times New Roman" w:cs="Arial"/>
                <w:i/>
                <w:iCs/>
                <w:color w:val="FFFFFF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0DFCFA" w14:textId="1D52B64C" w:rsidR="00DF0C83" w:rsidRPr="00DF0C83" w:rsidRDefault="00DF0C83" w:rsidP="00DF0C83">
            <w:pPr>
              <w:spacing w:before="0"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KZ"/>
              </w:rPr>
            </w:pPr>
            <w:r w:rsidRPr="00DF0C83">
              <w:rPr>
                <w:rFonts w:cs="Arial"/>
                <w:color w:val="FF0000"/>
                <w:sz w:val="20"/>
                <w:szCs w:val="20"/>
              </w:rPr>
              <w:t>10.1.1.</w:t>
            </w:r>
            <w:r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</w:tbl>
    <w:p w14:paraId="0042F73E" w14:textId="77777777" w:rsidR="00DF0C83" w:rsidRPr="00DF0C83" w:rsidRDefault="00DF0C83" w:rsidP="00DF0C83">
      <w:pPr>
        <w:pStyle w:val="BodyTextL25"/>
      </w:pPr>
    </w:p>
    <w:p w14:paraId="19CD839C" w14:textId="77777777" w:rsidR="0082026C" w:rsidRPr="00E70096" w:rsidRDefault="0082026C" w:rsidP="00981703">
      <w:pPr>
        <w:pStyle w:val="Heading1"/>
      </w:pPr>
      <w:r w:rsidRPr="00E70096">
        <w:t>Objectives</w:t>
      </w:r>
    </w:p>
    <w:p w14:paraId="7C3EAE5E" w14:textId="6A4B950D" w:rsidR="0082026C" w:rsidRPr="00E70096" w:rsidRDefault="00183514" w:rsidP="0082026C">
      <w:pPr>
        <w:pStyle w:val="BodyTextL25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981703">
      <w:pPr>
        <w:pStyle w:val="Bulletlevel1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981703">
      <w:pPr>
        <w:pStyle w:val="Bulletlevel1"/>
      </w:pPr>
      <w:r w:rsidRPr="00981703">
        <w:t>Configure addressing on network devices and hosts.</w:t>
      </w:r>
    </w:p>
    <w:p w14:paraId="1F429BEF" w14:textId="77777777" w:rsidR="0082026C" w:rsidRPr="00981703" w:rsidRDefault="00183514" w:rsidP="00981703">
      <w:pPr>
        <w:pStyle w:val="Bulletlevel1"/>
      </w:pPr>
      <w:r w:rsidRPr="00981703">
        <w:t>Verify IP connectivity.</w:t>
      </w:r>
    </w:p>
    <w:p w14:paraId="5964E97A" w14:textId="77777777" w:rsidR="0082026C" w:rsidRPr="00981703" w:rsidRDefault="00183514" w:rsidP="00981703">
      <w:pPr>
        <w:pStyle w:val="Bulletlevel1"/>
      </w:pPr>
      <w:r w:rsidRPr="00981703">
        <w:t>Troubleshoot connectivity issues as required.</w:t>
      </w:r>
    </w:p>
    <w:p w14:paraId="0F5DDC5E" w14:textId="77777777" w:rsidR="0082026C" w:rsidRDefault="0082026C" w:rsidP="00D3435E">
      <w:pPr>
        <w:pStyle w:val="Heading1"/>
      </w:pPr>
      <w:r w:rsidRPr="00E70096">
        <w:t>Background / Scenario</w:t>
      </w:r>
    </w:p>
    <w:p w14:paraId="1EDBBCF8" w14:textId="77777777" w:rsidR="00183514" w:rsidRDefault="00183514" w:rsidP="0082026C">
      <w:pPr>
        <w:pStyle w:val="BodyTextL2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D3435E">
      <w:pPr>
        <w:pStyle w:val="Heading1"/>
      </w:pPr>
      <w:r>
        <w:lastRenderedPageBreak/>
        <w:t>Instructions</w:t>
      </w:r>
    </w:p>
    <w:p w14:paraId="1EC1D0C9" w14:textId="099A54EC" w:rsidR="00427BE7" w:rsidRDefault="00427BE7" w:rsidP="00427BE7">
      <w:pPr>
        <w:pStyle w:val="BodyTextL25"/>
      </w:pPr>
      <w:r>
        <w:t xml:space="preserve">You have been given the network address </w:t>
      </w:r>
      <w:r w:rsidR="00AF03C5">
        <w:rPr>
          <w:b/>
        </w:rPr>
        <w:tab/>
      </w:r>
      <w:r w:rsidR="00AF03C5">
        <w:rPr>
          <w:b/>
        </w:rPr>
        <w:tab/>
      </w:r>
      <w:r w:rsidR="00AF03C5">
        <w:rPr>
          <w:b/>
        </w:rPr>
        <w:tab/>
      </w:r>
      <w:r>
        <w:t xml:space="preserve"> by your customer. The host address requirements are: </w:t>
      </w:r>
    </w:p>
    <w:p w14:paraId="5B4F34CE" w14:textId="11B001A1" w:rsidR="00427BE7" w:rsidRDefault="000A60C6" w:rsidP="00D3435E">
      <w:pPr>
        <w:pStyle w:val="Heading1"/>
      </w:pPr>
      <w:r>
        <w:t>Requirements</w:t>
      </w:r>
    </w:p>
    <w:p w14:paraId="1AF3A791" w14:textId="77777777" w:rsidR="00F713B2" w:rsidRPr="00427BE7" w:rsidRDefault="00F713B2" w:rsidP="00D3435E">
      <w:pPr>
        <w:pStyle w:val="BodyTextL25Bold"/>
      </w:pPr>
      <w:r w:rsidRPr="00427BE7">
        <w:t>Host Requirements: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Number of Addresses Required</w:t>
            </w:r>
          </w:p>
        </w:tc>
      </w:tr>
      <w:tr w:rsidR="00AF03C5" w14:paraId="221B49D0" w14:textId="77777777" w:rsidTr="00924F68">
        <w:trPr>
          <w:jc w:val="center"/>
        </w:trPr>
        <w:tc>
          <w:tcPr>
            <w:tcW w:w="4765" w:type="dxa"/>
            <w:vAlign w:val="center"/>
          </w:tcPr>
          <w:p w14:paraId="4AD2C009" w14:textId="4099DBA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121DF3B6" w14:textId="668C23B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3E1EC782" w14:textId="77777777" w:rsidTr="00924F68">
        <w:trPr>
          <w:jc w:val="center"/>
        </w:trPr>
        <w:tc>
          <w:tcPr>
            <w:tcW w:w="4765" w:type="dxa"/>
            <w:vAlign w:val="center"/>
          </w:tcPr>
          <w:p w14:paraId="0BEB68FD" w14:textId="5A2078CF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61275CC4" w14:textId="7C91FF0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6E82A16" w14:textId="77777777" w:rsidTr="00924F68">
        <w:trPr>
          <w:jc w:val="center"/>
        </w:trPr>
        <w:tc>
          <w:tcPr>
            <w:tcW w:w="4765" w:type="dxa"/>
            <w:vAlign w:val="center"/>
          </w:tcPr>
          <w:p w14:paraId="3DD8AD2E" w14:textId="4253BF1D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3C788737" w14:textId="37BFDC0C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4EED3D3D" w14:textId="77777777" w:rsidTr="00924F68">
        <w:trPr>
          <w:jc w:val="center"/>
        </w:trPr>
        <w:tc>
          <w:tcPr>
            <w:tcW w:w="4765" w:type="dxa"/>
            <w:vAlign w:val="center"/>
          </w:tcPr>
          <w:p w14:paraId="43A3776B" w14:textId="66B8537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71290D39" w14:textId="29573481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</w:tbl>
    <w:p w14:paraId="08A9AC6A" w14:textId="77777777" w:rsidR="00E362C0" w:rsidRPr="00E362C0" w:rsidRDefault="00E362C0" w:rsidP="00D3435E">
      <w:pPr>
        <w:pStyle w:val="BodyTextL25Bold"/>
      </w:pPr>
      <w:r w:rsidRPr="00E362C0">
        <w:t>Design Requirements</w:t>
      </w:r>
    </w:p>
    <w:p w14:paraId="70480F5C" w14:textId="77777777" w:rsidR="000A60C6" w:rsidRPr="00981703" w:rsidRDefault="000A60C6" w:rsidP="00981703">
      <w:pPr>
        <w:pStyle w:val="Bulletlevel1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981703">
      <w:pPr>
        <w:pStyle w:val="Bulletlevel1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981703">
      <w:pPr>
        <w:pStyle w:val="Bulletlevel1"/>
      </w:pPr>
      <w:r w:rsidRPr="00981703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 w:rsidRPr="00E362C0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 w:rsidRPr="00E362C0">
              <w:t>Number of Hosts Needed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 w:rsidRPr="00E362C0">
              <w:t>Network Address/CIDR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 w:rsidRPr="00E362C0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 w:rsidRPr="00E362C0">
              <w:t>Broadcast Address</w:t>
            </w:r>
          </w:p>
        </w:tc>
      </w:tr>
      <w:tr w:rsidR="00AF03C5" w14:paraId="56CD1663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61A16" w14:textId="2861861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3A8FE" w14:textId="0258A4B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6DA6F" w14:textId="79009AC9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A6BD13" w14:textId="01E9DEDF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07032" w14:textId="728C78B1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006EBE01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0C735" w14:textId="176CA4B5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6FDAB" w14:textId="15EB431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E528D" w14:textId="395F2B3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1C55D" w14:textId="2127069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D47F7" w14:textId="0361AB4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46E451E3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BD5BA" w14:textId="59F4D4F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2FE3D" w14:textId="1380B5A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03BF2" w14:textId="6F84DADB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288392" w14:textId="72BB0FE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4C79AB" w14:textId="3124E222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54A48257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265738" w14:textId="4920D89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CCC73" w14:textId="60BBD3C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6C07BC" w14:textId="11330BBB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71745D" w14:textId="1169FDE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9EF0C" w14:textId="07467D25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55BEE112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291B6C" w14:textId="3894D71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DD394" w14:textId="7078D24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AAA55" w14:textId="6C4AE66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5695B" w14:textId="2235C8E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077FCE" w14:textId="27A04B5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</w:tbl>
    <w:p w14:paraId="5BBE88D5" w14:textId="0388AE44" w:rsidR="000A60C6" w:rsidRDefault="00E362C0" w:rsidP="00D3435E">
      <w:pPr>
        <w:pStyle w:val="BodyTextL25Bold"/>
      </w:pPr>
      <w:r w:rsidRPr="00E362C0">
        <w:t>Configuration Requirements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4C4EC932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[[R1Name]] for the two LAN links and the WAN link.</w:t>
      </w:r>
    </w:p>
    <w:p w14:paraId="4CE4D481" w14:textId="18C3CC2D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[[R2Name]] for the two LANs links. Assign the last usable IP address for the WAN link.</w:t>
      </w:r>
    </w:p>
    <w:p w14:paraId="01B9316F" w14:textId="0A115588" w:rsidR="00E362C0" w:rsidRPr="00981703" w:rsidRDefault="00E362C0" w:rsidP="00981703">
      <w:pPr>
        <w:pStyle w:val="Bulletlevel1"/>
      </w:pPr>
      <w:r w:rsidRPr="00981703">
        <w:t>Assign the 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981703">
      <w:pPr>
        <w:pStyle w:val="Bulletlevel1"/>
      </w:pPr>
      <w:r w:rsidRPr="00981703">
        <w:t xml:space="preserve">The switch management </w:t>
      </w:r>
      <w:r w:rsidR="00CF600E" w:rsidRPr="00981703">
        <w:t>interface should be reachable from hosts on all of the LANs.</w:t>
      </w:r>
    </w:p>
    <w:p w14:paraId="704B380F" w14:textId="560B043B" w:rsidR="00E362C0" w:rsidRPr="00981703" w:rsidRDefault="00E362C0" w:rsidP="00981703">
      <w:pPr>
        <w:pStyle w:val="Bulletlevel1"/>
      </w:pPr>
      <w:r w:rsidRPr="00981703">
        <w:t xml:space="preserve">Assign </w:t>
      </w:r>
      <w:r w:rsidR="009D0BB3" w:rsidRPr="00981703">
        <w:t>the last usable IP</w:t>
      </w:r>
      <w:r w:rsidRPr="00981703">
        <w:t xml:space="preserve"> address</w:t>
      </w:r>
      <w:r w:rsidR="00CF600E" w:rsidRPr="00981703"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421FF7EC" w:rsidR="002D1F1B" w:rsidRDefault="002D1F1B" w:rsidP="00E362C0">
      <w:pPr>
        <w:pStyle w:val="BodyTextL25"/>
        <w:ind w:left="0"/>
      </w:pPr>
      <w:r>
        <w:t>If the addressing design and implementation are correct, all hosts and devices should be reachable over the network.</w:t>
      </w:r>
    </w:p>
    <w:p w14:paraId="5F76F81E" w14:textId="29D27AD3" w:rsidR="008A5464" w:rsidRDefault="008A5464" w:rsidP="008A5464">
      <w:pPr>
        <w:pStyle w:val="ConfigWindow"/>
      </w:pPr>
      <w:r>
        <w:t>End of document</w:t>
      </w:r>
    </w:p>
    <w:sectPr w:rsidR="008A546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A896" w14:textId="77777777" w:rsidR="000A6641" w:rsidRDefault="000A6641" w:rsidP="00710659">
      <w:pPr>
        <w:spacing w:after="0" w:line="240" w:lineRule="auto"/>
      </w:pPr>
      <w:r>
        <w:separator/>
      </w:r>
    </w:p>
    <w:p w14:paraId="63FB49AC" w14:textId="77777777" w:rsidR="000A6641" w:rsidRDefault="000A6641"/>
  </w:endnote>
  <w:endnote w:type="continuationSeparator" w:id="0">
    <w:p w14:paraId="3348CDD7" w14:textId="77777777" w:rsidR="000A6641" w:rsidRDefault="000A6641" w:rsidP="00710659">
      <w:pPr>
        <w:spacing w:after="0" w:line="240" w:lineRule="auto"/>
      </w:pPr>
      <w:r>
        <w:continuationSeparator/>
      </w:r>
    </w:p>
    <w:p w14:paraId="0B0D6EC6" w14:textId="77777777" w:rsidR="000A6641" w:rsidRDefault="000A66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54F8" w14:textId="76DEDEEE" w:rsidR="00001D72" w:rsidRPr="00882B63" w:rsidRDefault="00001D7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F0C8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DDBD" w14:textId="6E6B5A3E" w:rsidR="00001D72" w:rsidRPr="00882B63" w:rsidRDefault="00001D7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F0C8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4D35" w14:textId="77777777" w:rsidR="000A6641" w:rsidRDefault="000A6641" w:rsidP="00710659">
      <w:pPr>
        <w:spacing w:after="0" w:line="240" w:lineRule="auto"/>
      </w:pPr>
      <w:r>
        <w:separator/>
      </w:r>
    </w:p>
    <w:p w14:paraId="0711B230" w14:textId="77777777" w:rsidR="000A6641" w:rsidRDefault="000A6641"/>
  </w:footnote>
  <w:footnote w:type="continuationSeparator" w:id="0">
    <w:p w14:paraId="52B85FD9" w14:textId="77777777" w:rsidR="000A6641" w:rsidRDefault="000A6641" w:rsidP="00710659">
      <w:pPr>
        <w:spacing w:after="0" w:line="240" w:lineRule="auto"/>
      </w:pPr>
      <w:r>
        <w:continuationSeparator/>
      </w:r>
    </w:p>
    <w:p w14:paraId="0641EF9D" w14:textId="77777777" w:rsidR="000A6641" w:rsidRDefault="000A66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B4ED501" w14:textId="77777777" w:rsidR="00001D72" w:rsidRDefault="00001D72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5783" w14:textId="77777777" w:rsidR="00001D72" w:rsidRDefault="00001D72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776171767">
    <w:abstractNumId w:val="6"/>
  </w:num>
  <w:num w:numId="2" w16cid:durableId="295110708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57460017">
    <w:abstractNumId w:val="2"/>
  </w:num>
  <w:num w:numId="4" w16cid:durableId="27802702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5056478">
    <w:abstractNumId w:val="4"/>
  </w:num>
  <w:num w:numId="6" w16cid:durableId="1186284186">
    <w:abstractNumId w:val="0"/>
  </w:num>
  <w:num w:numId="7" w16cid:durableId="806244113">
    <w:abstractNumId w:val="1"/>
  </w:num>
  <w:num w:numId="8" w16cid:durableId="1097484855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85196284">
    <w:abstractNumId w:val="4"/>
    <w:lvlOverride w:ilvl="0"/>
  </w:num>
  <w:num w:numId="10" w16cid:durableId="42697035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7977756">
    <w:abstractNumId w:val="3"/>
  </w:num>
  <w:num w:numId="12" w16cid:durableId="14642324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7651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36314098">
    <w:abstractNumId w:val="7"/>
  </w:num>
  <w:num w:numId="15" w16cid:durableId="1597440498">
    <w:abstractNumId w:val="8"/>
  </w:num>
  <w:num w:numId="16" w16cid:durableId="185218367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1D72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A6641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DE8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272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A5464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03C5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0C83"/>
    <w:rsid w:val="00DF1B58"/>
    <w:rsid w:val="00E009DA"/>
    <w:rsid w:val="00E037D9"/>
    <w:rsid w:val="00E04927"/>
    <w:rsid w:val="00E0575A"/>
    <w:rsid w:val="00E11A48"/>
    <w:rsid w:val="00E1267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  <w:style w:type="paragraph" w:customStyle="1" w:styleId="tableheading0">
    <w:name w:val="tableheading"/>
    <w:basedOn w:val="Normal"/>
    <w:rsid w:val="00DF0C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  <w:style w:type="paragraph" w:customStyle="1" w:styleId="configwindow0">
    <w:name w:val="configwindow"/>
    <w:basedOn w:val="Normal"/>
    <w:rsid w:val="00DF0C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  <w:style w:type="paragraph" w:customStyle="1" w:styleId="tabletext0">
    <w:name w:val="tabletext"/>
    <w:basedOn w:val="Normal"/>
    <w:rsid w:val="00DF0C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5F702C"/>
    <w:rsid w:val="00756D74"/>
    <w:rsid w:val="009159F0"/>
    <w:rsid w:val="009517FF"/>
    <w:rsid w:val="00996273"/>
    <w:rsid w:val="009E11F5"/>
    <w:rsid w:val="00A4357C"/>
    <w:rsid w:val="00B11AE9"/>
    <w:rsid w:val="00B271E6"/>
    <w:rsid w:val="00D24BEE"/>
    <w:rsid w:val="00DB5A1C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38521-E8A0-4895-9B05-24C7FE84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C:\Users\mbenson\Documents\CCNA 7.0\Lab_Template - ILM_2019_Accessibility - NO CONTENT.dotx</Template>
  <TotalTime>1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creator>Martin Benson</dc:creator>
  <dc:description>2019</dc:description>
  <cp:lastModifiedBy>Aruzhan T. Kakharmanova</cp:lastModifiedBy>
  <cp:revision>2</cp:revision>
  <dcterms:created xsi:type="dcterms:W3CDTF">2023-03-15T11:10:00Z</dcterms:created>
  <dcterms:modified xsi:type="dcterms:W3CDTF">2023-03-15T11:10:00Z</dcterms:modified>
</cp:coreProperties>
</file>