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1B2AD18" w:rsidR="00D778DF" w:rsidRPr="00E70096" w:rsidRDefault="00000000"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778DF"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170F1685" w:rsidR="006F40A4" w:rsidRDefault="006F40A4" w:rsidP="00D757B6">
      <w:pPr>
        <w:pStyle w:val="BodyTextL25"/>
        <w:keepNext/>
      </w:pPr>
      <w:r>
        <w:lastRenderedPageBreak/>
        <w:t>What is significant about the contents of the destination address field?</w:t>
      </w:r>
    </w:p>
    <w:p w14:paraId="38DF9E12" w14:textId="7D373A73" w:rsidR="009653DF" w:rsidRPr="009653DF" w:rsidRDefault="009653DF" w:rsidP="00D757B6">
      <w:pPr>
        <w:pStyle w:val="BodyTextL25"/>
        <w:keepNext/>
        <w:rPr>
          <w:color w:val="FF0000"/>
        </w:rPr>
      </w:pPr>
      <w:r w:rsidRPr="009653DF">
        <w:rPr>
          <w:color w:val="FF0000"/>
        </w:rPr>
        <w:t>All hosts on the LAN will receive this broadcast frame. The host with the IP address of 192.168.1.1 (default gateway) will send a unicast reply to the source (PC host). This reply contains the MAC address of the NIC of the default gateway.</w:t>
      </w:r>
    </w:p>
    <w:p w14:paraId="286A335D" w14:textId="2B20D6FA" w:rsidR="009653DF" w:rsidRPr="009653DF" w:rsidRDefault="006F40A4" w:rsidP="009653DF">
      <w:pPr>
        <w:pStyle w:val="BodyTextL25"/>
        <w:keepNext/>
      </w:pPr>
      <w:r>
        <w:t>Why does the PC send out a broadcast ARP prior to sending the first ping request?</w:t>
      </w:r>
    </w:p>
    <w:p w14:paraId="4C133F78" w14:textId="3BAE5C89" w:rsidR="009653DF" w:rsidRPr="009653DF" w:rsidRDefault="009653DF" w:rsidP="00D757B6">
      <w:pPr>
        <w:pStyle w:val="BodyTextL25"/>
        <w:keepNext/>
        <w:rPr>
          <w:color w:val="FF0000"/>
        </w:rPr>
      </w:pPr>
      <w:r w:rsidRPr="009653DF">
        <w:rPr>
          <w:color w:val="FF0000"/>
        </w:rPr>
        <w:t xml:space="preserve">The PC </w:t>
      </w:r>
      <w:proofErr w:type="spellStart"/>
      <w:proofErr w:type="gramStart"/>
      <w:r w:rsidRPr="009653DF">
        <w:rPr>
          <w:color w:val="FF0000"/>
        </w:rPr>
        <w:t>cant</w:t>
      </w:r>
      <w:proofErr w:type="spellEnd"/>
      <w:proofErr w:type="gramEnd"/>
      <w:r w:rsidRPr="009653DF">
        <w:rPr>
          <w:color w:val="FF0000"/>
        </w:rPr>
        <w:t xml:space="preserve"> send a ping a request to a host until it determines the destination MAC address, so that it can build the frame header for that ping request. The ARP broadcast is used to request the MAC address of the host with the IP address contained in the ARP</w:t>
      </w:r>
    </w:p>
    <w:p w14:paraId="7EFB0C0A" w14:textId="4ACA4058" w:rsidR="009506AA" w:rsidRDefault="006F40A4" w:rsidP="00D757B6">
      <w:pPr>
        <w:pStyle w:val="BodyTextL25"/>
        <w:keepNext/>
      </w:pPr>
      <w:r>
        <w:t>What is the MAC address of the source in the first frame?</w:t>
      </w:r>
    </w:p>
    <w:p w14:paraId="3627DCB1" w14:textId="74F20481" w:rsidR="009653DF" w:rsidRPr="002A062D" w:rsidRDefault="002A062D" w:rsidP="00DF69E4">
      <w:pPr>
        <w:pStyle w:val="BodyTextL25"/>
        <w:keepNext/>
        <w:rPr>
          <w:color w:val="FF0000"/>
        </w:rPr>
      </w:pPr>
      <w:r w:rsidRPr="002A062D">
        <w:rPr>
          <w:color w:val="FF0000"/>
        </w:rPr>
        <w:t>cc:</w:t>
      </w:r>
      <w:proofErr w:type="gramStart"/>
      <w:r w:rsidRPr="002A062D">
        <w:rPr>
          <w:color w:val="FF0000"/>
        </w:rPr>
        <w:t>bb:fe</w:t>
      </w:r>
      <w:proofErr w:type="gramEnd"/>
      <w:r w:rsidRPr="002A062D">
        <w:rPr>
          <w:color w:val="FF0000"/>
        </w:rPr>
        <w:t>:9b:3c:32</w:t>
      </w:r>
    </w:p>
    <w:p w14:paraId="399AD3D4" w14:textId="797C9146" w:rsidR="00465F76" w:rsidRDefault="006F40A4" w:rsidP="002A062D">
      <w:pPr>
        <w:pStyle w:val="BodyTextL25"/>
        <w:keepNext/>
      </w:pPr>
      <w:r>
        <w:t>What is the Vendor ID (OUI) of the Source NIC</w:t>
      </w:r>
      <w:r w:rsidR="00B25DFD">
        <w:t xml:space="preserve"> in the ARP reply</w:t>
      </w:r>
      <w:r>
        <w:t>?</w:t>
      </w:r>
    </w:p>
    <w:p w14:paraId="10144222" w14:textId="121069C8" w:rsidR="002A062D" w:rsidRPr="002A062D" w:rsidRDefault="002A062D" w:rsidP="00DF69E4">
      <w:pPr>
        <w:pStyle w:val="BodyTextL25"/>
        <w:keepNext/>
        <w:rPr>
          <w:color w:val="FF0000"/>
        </w:rPr>
      </w:pPr>
      <w:proofErr w:type="spellStart"/>
      <w:r w:rsidRPr="002A062D">
        <w:rPr>
          <w:color w:val="FF0000"/>
        </w:rPr>
        <w:t>HuaweiTe</w:t>
      </w:r>
      <w:proofErr w:type="spellEnd"/>
    </w:p>
    <w:p w14:paraId="0DCFBBF6" w14:textId="61DA55A3" w:rsidR="006F40A4" w:rsidRDefault="006F40A4" w:rsidP="00DF69E4">
      <w:pPr>
        <w:pStyle w:val="BodyTextL25"/>
        <w:keepNext/>
      </w:pPr>
      <w:r>
        <w:t>What portion of the MAC address is the OUI?</w:t>
      </w:r>
    </w:p>
    <w:p w14:paraId="7619ADA3" w14:textId="77E2E2CC" w:rsidR="002A062D" w:rsidRDefault="002A062D" w:rsidP="002A062D">
      <w:pPr>
        <w:pStyle w:val="BodyTextL25"/>
        <w:keepNext/>
        <w:ind w:left="0"/>
      </w:pPr>
      <w:r>
        <w:t xml:space="preserve">      </w:t>
      </w:r>
      <w:proofErr w:type="spellStart"/>
      <w:r w:rsidRPr="002A062D">
        <w:rPr>
          <w:color w:val="FF0000"/>
        </w:rPr>
        <w:t>cc:</w:t>
      </w:r>
      <w:proofErr w:type="gramStart"/>
      <w:r w:rsidRPr="002A062D">
        <w:rPr>
          <w:color w:val="FF0000"/>
        </w:rPr>
        <w:t>bb:fe</w:t>
      </w:r>
      <w:proofErr w:type="spellEnd"/>
      <w:proofErr w:type="gramEnd"/>
    </w:p>
    <w:p w14:paraId="7E03F256" w14:textId="5623A112" w:rsidR="00465F76" w:rsidRDefault="006F40A4" w:rsidP="00DF69E4">
      <w:pPr>
        <w:pStyle w:val="BodyTextL25"/>
        <w:keepNext/>
      </w:pPr>
      <w:r>
        <w:t>What is the NIC serial number of the source?</w:t>
      </w:r>
    </w:p>
    <w:p w14:paraId="2FE71E36" w14:textId="464FB028" w:rsidR="002A062D" w:rsidRPr="00EF2754" w:rsidRDefault="00EF2754" w:rsidP="00EF2754">
      <w:pPr>
        <w:pStyle w:val="BodyTextL25"/>
        <w:keepNext/>
        <w:rPr>
          <w:color w:val="FF0000"/>
        </w:rPr>
      </w:pPr>
      <w:r w:rsidRPr="002A062D">
        <w:rPr>
          <w:color w:val="FF0000"/>
        </w:rPr>
        <w:t>9b:3c:32</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4804A0B0" w14:textId="058A8C02" w:rsidR="00465F76" w:rsidRPr="00EF2754" w:rsidRDefault="006F40A4" w:rsidP="00EF2754">
      <w:pPr>
        <w:pStyle w:val="BodyTextL25"/>
        <w:rPr>
          <w:color w:val="FF0000"/>
        </w:rPr>
      </w:pPr>
      <w:r>
        <w:t>What is the IP address of the PC default gateway?</w:t>
      </w:r>
      <w:r w:rsidR="00EF2754" w:rsidRPr="00EF2754">
        <w:t xml:space="preserve"> </w:t>
      </w:r>
      <w:r w:rsidR="00EF2754" w:rsidRPr="00EF2754">
        <w:rPr>
          <w:color w:val="FF0000"/>
        </w:rPr>
        <w:t>Source: HuaweiTe_9b:3c:32 (cc:</w:t>
      </w:r>
      <w:proofErr w:type="gramStart"/>
      <w:r w:rsidR="00EF2754" w:rsidRPr="00EF2754">
        <w:rPr>
          <w:color w:val="FF0000"/>
        </w:rPr>
        <w:t>bb:fe</w:t>
      </w:r>
      <w:proofErr w:type="gramEnd"/>
      <w:r w:rsidR="00EF2754" w:rsidRPr="00EF2754">
        <w:rPr>
          <w:color w:val="FF0000"/>
        </w:rPr>
        <w:t>:9b:3c:32)</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lastRenderedPageBreak/>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349A1636" w14:textId="51E81DD3" w:rsidR="00EF2754" w:rsidRPr="00E15CBF" w:rsidRDefault="00E15CBF" w:rsidP="006F40A4">
      <w:pPr>
        <w:pStyle w:val="BodyTextL50"/>
        <w:rPr>
          <w:rFonts w:ascii="Menlo" w:hAnsi="Menlo" w:cs="Menlo"/>
          <w:color w:val="FF0000"/>
        </w:rPr>
      </w:pPr>
      <w:r w:rsidRPr="00E15CBF">
        <w:rPr>
          <w:rFonts w:ascii="Menlo" w:hAnsi="Menlo" w:cs="Menlo"/>
          <w:color w:val="FF0000"/>
        </w:rPr>
        <w:t>192.168.100.223</w:t>
      </w:r>
    </w:p>
    <w:p w14:paraId="6C375750" w14:textId="748F32BB" w:rsidR="00E876D2" w:rsidRDefault="006F40A4" w:rsidP="006F40A4">
      <w:pPr>
        <w:pStyle w:val="BodyTextL50"/>
      </w:pPr>
      <w:r>
        <w:t>What is the default gateway’s MAC address?</w:t>
      </w:r>
    </w:p>
    <w:p w14:paraId="221D91C0" w14:textId="0662F10F" w:rsidR="00E876D2" w:rsidRDefault="00EF2754" w:rsidP="005B5336">
      <w:pPr>
        <w:pStyle w:val="AnswerLineL50"/>
      </w:pPr>
      <w:r w:rsidRPr="00EF2754">
        <w:rPr>
          <w:rFonts w:cs="Arial"/>
          <w:b w:val="0"/>
          <w:bCs/>
          <w:i w:val="0"/>
          <w:iCs/>
          <w:color w:val="FF0000"/>
        </w:rPr>
        <w:t>ether a4:c</w:t>
      </w:r>
      <w:proofErr w:type="gramStart"/>
      <w:r w:rsidRPr="00EF2754">
        <w:rPr>
          <w:rFonts w:cs="Arial"/>
          <w:b w:val="0"/>
          <w:bCs/>
          <w:i w:val="0"/>
          <w:iCs/>
          <w:color w:val="FF0000"/>
        </w:rPr>
        <w:t>6:f</w:t>
      </w:r>
      <w:proofErr w:type="gramEnd"/>
      <w:r w:rsidRPr="00EF2754">
        <w:rPr>
          <w:rFonts w:cs="Arial"/>
          <w:b w:val="0"/>
          <w:bCs/>
          <w:i w:val="0"/>
          <w:iCs/>
          <w:color w:val="FF0000"/>
        </w:rPr>
        <w:t xml:space="preserve">0:1c:8b:0a </w:t>
      </w:r>
      <w:r w:rsidR="00E876D2">
        <w:t>Type your answers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2BF79C4" w:rsidR="00811315" w:rsidRDefault="006F40A4" w:rsidP="005B5336">
      <w:pPr>
        <w:pStyle w:val="BodyTextL50"/>
        <w:spacing w:before="0"/>
      </w:pPr>
      <w:r>
        <w:t>What type of frame is displayed?</w:t>
      </w:r>
    </w:p>
    <w:p w14:paraId="36AF3683" w14:textId="1CFD35D0" w:rsidR="00EF2754" w:rsidRPr="00336308" w:rsidRDefault="00336308" w:rsidP="005B5336">
      <w:pPr>
        <w:pStyle w:val="BodyTextL50"/>
        <w:spacing w:before="0"/>
        <w:rPr>
          <w:color w:val="FF0000"/>
        </w:rPr>
      </w:pPr>
      <w:r w:rsidRPr="00336308">
        <w:rPr>
          <w:color w:val="FF0000"/>
        </w:rPr>
        <w:t>0x0800 or IPv4 frame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60C21C9" w14:textId="77777777" w:rsidR="00E15CBF" w:rsidRPr="00E15CBF" w:rsidRDefault="00E15CBF" w:rsidP="006F40A4">
      <w:pPr>
        <w:pStyle w:val="BodyTextL50"/>
        <w:rPr>
          <w:rFonts w:ascii="Menlo" w:hAnsi="Menlo" w:cs="Menlo"/>
          <w:color w:val="FF0000"/>
        </w:rPr>
      </w:pPr>
      <w:r w:rsidRPr="00E15CBF">
        <w:rPr>
          <w:rFonts w:ascii="Menlo" w:hAnsi="Menlo" w:cs="Menlo"/>
          <w:color w:val="FF0000"/>
        </w:rPr>
        <w:t>192.168.100.223</w:t>
      </w:r>
    </w:p>
    <w:p w14:paraId="14BA11BC" w14:textId="74D684E0" w:rsidR="00811315" w:rsidRDefault="006F40A4" w:rsidP="006F40A4">
      <w:pPr>
        <w:pStyle w:val="BodyTextL50"/>
      </w:pPr>
      <w:r>
        <w:t>What is the destination IP address?</w:t>
      </w:r>
    </w:p>
    <w:p w14:paraId="64B48068" w14:textId="7BAEF982" w:rsidR="00E15CBF" w:rsidRDefault="00E15CBF" w:rsidP="006F40A4">
      <w:pPr>
        <w:pStyle w:val="BodyTextL50"/>
      </w:pPr>
      <w:r w:rsidRPr="00336308">
        <w:rPr>
          <w:color w:val="FF0000"/>
        </w:rPr>
        <w:t>a4:c</w:t>
      </w:r>
      <w:proofErr w:type="gramStart"/>
      <w:r w:rsidRPr="00336308">
        <w:rPr>
          <w:color w:val="FF0000"/>
        </w:rPr>
        <w:t>6:f</w:t>
      </w:r>
      <w:proofErr w:type="gramEnd"/>
      <w:r w:rsidRPr="00336308">
        <w:rPr>
          <w:color w:val="FF0000"/>
        </w:rPr>
        <w:t>0:1c:8b:0a</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0F16C8B8" w:rsidR="00811315" w:rsidRDefault="006F40A4" w:rsidP="00E56C42">
      <w:pPr>
        <w:pStyle w:val="BodyTextL50"/>
        <w:spacing w:before="0"/>
      </w:pPr>
      <w:r>
        <w:t>What do the last two highlighted octets spell?</w:t>
      </w:r>
      <w:r w:rsidR="00336308">
        <w:t xml:space="preserve"> </w:t>
      </w:r>
      <w:r w:rsidR="00336308" w:rsidRPr="00336308">
        <w:rPr>
          <w:color w:val="FF0000"/>
        </w:rPr>
        <w:t>hi</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81F00E6" w:rsidR="006F40A4" w:rsidRDefault="006F40A4" w:rsidP="00E56C42">
      <w:pPr>
        <w:pStyle w:val="BodyTextL50"/>
        <w:spacing w:before="0"/>
      </w:pPr>
      <w:r>
        <w:t>What device and MAC address is displayed as the destination address?</w:t>
      </w:r>
    </w:p>
    <w:p w14:paraId="58727163" w14:textId="7A70C34B" w:rsidR="00336308" w:rsidRPr="00336308" w:rsidRDefault="00336308" w:rsidP="00E56C42">
      <w:pPr>
        <w:pStyle w:val="BodyTextL50"/>
        <w:spacing w:before="0"/>
        <w:rPr>
          <w:color w:val="FF0000"/>
        </w:rPr>
      </w:pPr>
      <w:r w:rsidRPr="00336308">
        <w:rPr>
          <w:color w:val="FF0000"/>
        </w:rPr>
        <w:t>Apple_1c:8b:0a (a4:c</w:t>
      </w:r>
      <w:proofErr w:type="gramStart"/>
      <w:r w:rsidRPr="00336308">
        <w:rPr>
          <w:color w:val="FF0000"/>
        </w:rPr>
        <w:t>6:f</w:t>
      </w:r>
      <w:proofErr w:type="gramEnd"/>
      <w:r w:rsidRPr="00336308">
        <w:rPr>
          <w:color w:val="FF0000"/>
        </w:rPr>
        <w:t>0:1c:8b:0a)</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lastRenderedPageBreak/>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18689C4" w:rsidR="00CB49D9" w:rsidRPr="00336308" w:rsidRDefault="006F40A4" w:rsidP="002824CA">
      <w:pPr>
        <w:pStyle w:val="BodyTextL50"/>
        <w:rPr>
          <w:color w:val="FF0000"/>
        </w:rPr>
      </w:pPr>
      <w:r w:rsidRPr="00B50202">
        <w:rPr>
          <w:b/>
        </w:rPr>
        <w:t>Source</w:t>
      </w:r>
      <w:r>
        <w:t>:</w:t>
      </w:r>
      <w:r w:rsidR="00336308">
        <w:t xml:space="preserve">  </w:t>
      </w:r>
      <w:r w:rsidR="00336308" w:rsidRPr="00336308">
        <w:rPr>
          <w:color w:val="FF0000"/>
        </w:rPr>
        <w:t>cc:</w:t>
      </w:r>
      <w:proofErr w:type="gramStart"/>
      <w:r w:rsidR="00336308" w:rsidRPr="00336308">
        <w:rPr>
          <w:color w:val="FF0000"/>
        </w:rPr>
        <w:t>bb:fe</w:t>
      </w:r>
      <w:proofErr w:type="gramEnd"/>
      <w:r w:rsidR="00336308" w:rsidRPr="00336308">
        <w:rPr>
          <w:color w:val="FF0000"/>
        </w:rPr>
        <w:t>:9b:3c:32</w:t>
      </w:r>
    </w:p>
    <w:p w14:paraId="0758B78E" w14:textId="77777777" w:rsidR="00336308" w:rsidRDefault="00336308" w:rsidP="002824CA">
      <w:pPr>
        <w:pStyle w:val="BodyTextL50"/>
        <w:rPr>
          <w:b/>
        </w:rPr>
      </w:pPr>
    </w:p>
    <w:p w14:paraId="06A72994" w14:textId="68C60E69" w:rsidR="00CB49D9" w:rsidRDefault="006F40A4" w:rsidP="002824CA">
      <w:pPr>
        <w:pStyle w:val="BodyTextL50"/>
      </w:pPr>
      <w:r w:rsidRPr="00B50202">
        <w:rPr>
          <w:b/>
        </w:rPr>
        <w:t>Destination</w:t>
      </w:r>
      <w:r>
        <w:t>:</w:t>
      </w:r>
      <w:r w:rsidR="00336308">
        <w:t xml:space="preserve"> </w:t>
      </w:r>
      <w:r w:rsidR="00336308" w:rsidRPr="00336308">
        <w:rPr>
          <w:color w:val="FF0000"/>
        </w:rPr>
        <w:t>a4:c</w:t>
      </w:r>
      <w:proofErr w:type="gramStart"/>
      <w:r w:rsidR="00336308" w:rsidRPr="00336308">
        <w:rPr>
          <w:color w:val="FF0000"/>
        </w:rPr>
        <w:t>6:f</w:t>
      </w:r>
      <w:proofErr w:type="gramEnd"/>
      <w:r w:rsidR="00336308" w:rsidRPr="00336308">
        <w:rPr>
          <w:color w:val="FF0000"/>
        </w:rPr>
        <w:t>0:1c:8b:0a</w:t>
      </w:r>
    </w:p>
    <w:p w14:paraId="55F2CDE2" w14:textId="77777777" w:rsidR="00CB49D9" w:rsidRDefault="00CB49D9" w:rsidP="002824CA">
      <w:pPr>
        <w:pStyle w:val="AnswerLineL50"/>
      </w:pPr>
      <w:r>
        <w:t>Type your answers here.</w:t>
      </w:r>
    </w:p>
    <w:p w14:paraId="1C1E2A67" w14:textId="77777777" w:rsidR="006F40A4" w:rsidRDefault="006F40A4" w:rsidP="002824CA">
      <w:pPr>
        <w:pStyle w:val="BodyTextL50"/>
      </w:pPr>
      <w:r>
        <w:t>What are the source and destination IP addresses contained in the data field of the frame?</w:t>
      </w:r>
    </w:p>
    <w:p w14:paraId="4C4D7F7E" w14:textId="0CA34F1D" w:rsidR="00DF0937" w:rsidRDefault="006F40A4" w:rsidP="002824CA">
      <w:pPr>
        <w:pStyle w:val="BodyTextL50"/>
      </w:pPr>
      <w:r w:rsidRPr="00B50202">
        <w:rPr>
          <w:b/>
        </w:rPr>
        <w:t>Source</w:t>
      </w:r>
      <w:r>
        <w:t>:</w:t>
      </w:r>
      <w:r w:rsidR="00336308">
        <w:t xml:space="preserve"> </w:t>
      </w:r>
      <w:r w:rsidR="00336308" w:rsidRPr="00336308">
        <w:rPr>
          <w:color w:val="FF0000"/>
        </w:rPr>
        <w:t>cc:</w:t>
      </w:r>
      <w:proofErr w:type="gramStart"/>
      <w:r w:rsidR="00336308" w:rsidRPr="00336308">
        <w:rPr>
          <w:color w:val="FF0000"/>
        </w:rPr>
        <w:t>bb:fe</w:t>
      </w:r>
      <w:proofErr w:type="gramEnd"/>
      <w:r w:rsidR="00336308" w:rsidRPr="00336308">
        <w:rPr>
          <w:color w:val="FF0000"/>
        </w:rPr>
        <w:t>:9b:3c:32</w:t>
      </w:r>
    </w:p>
    <w:p w14:paraId="5420E8F4" w14:textId="77777777" w:rsidR="00DF0937" w:rsidRDefault="00DF0937" w:rsidP="002824CA">
      <w:pPr>
        <w:pStyle w:val="AnswerLineL50"/>
      </w:pPr>
      <w:r>
        <w:t>Type your answers here.</w:t>
      </w:r>
    </w:p>
    <w:p w14:paraId="4215540E" w14:textId="25ED7625" w:rsidR="00DF0937" w:rsidRPr="00336308" w:rsidRDefault="006F40A4" w:rsidP="002824CA">
      <w:pPr>
        <w:pStyle w:val="BodyTextL50"/>
      </w:pPr>
      <w:r w:rsidRPr="00336308">
        <w:rPr>
          <w:b/>
        </w:rPr>
        <w:t>Destination</w:t>
      </w:r>
      <w:r w:rsidRPr="00336308">
        <w:t>:</w:t>
      </w:r>
      <w:r w:rsidR="00336308" w:rsidRPr="00336308">
        <w:t xml:space="preserve"> </w:t>
      </w:r>
      <w:r w:rsidR="00336308" w:rsidRPr="00336308">
        <w:rPr>
          <w:color w:val="FF0000"/>
        </w:rPr>
        <w:t>a4:c</w:t>
      </w:r>
      <w:proofErr w:type="gramStart"/>
      <w:r w:rsidR="00336308" w:rsidRPr="00336308">
        <w:rPr>
          <w:color w:val="FF0000"/>
        </w:rPr>
        <w:t>6:f</w:t>
      </w:r>
      <w:proofErr w:type="gramEnd"/>
      <w:r w:rsidR="00336308" w:rsidRPr="00336308">
        <w:rPr>
          <w:color w:val="FF0000"/>
        </w:rPr>
        <w:t>0:1c:8b:0a</w:t>
      </w:r>
    </w:p>
    <w:p w14:paraId="474678A6" w14:textId="77777777" w:rsidR="00DF0937" w:rsidRDefault="00DF0937" w:rsidP="002824CA">
      <w:pPr>
        <w:pStyle w:val="AnswerLineL50"/>
      </w:pPr>
      <w:r>
        <w:t>Type your answers here.</w:t>
      </w:r>
    </w:p>
    <w:p w14:paraId="161B6972" w14:textId="71328A1E"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18CF043E" w14:textId="77777777" w:rsidR="00336308" w:rsidRPr="00336308" w:rsidRDefault="00336308" w:rsidP="00336308">
      <w:pPr>
        <w:pStyle w:val="BodyTextL50"/>
        <w:rPr>
          <w:rFonts w:cs="Arial"/>
          <w:noProof/>
          <w:color w:val="FF0000"/>
          <w:szCs w:val="20"/>
          <w:shd w:val="clear" w:color="auto" w:fill="BFBFBF"/>
        </w:rPr>
      </w:pPr>
      <w:r w:rsidRPr="00336308">
        <w:rPr>
          <w:color w:val="FF0000"/>
        </w:rPr>
        <w:t>Layer 2 frames never leave LAN. When a ping is issued to remote host, the source will use the default gateway MAC address for the frame destination. The default gateway receives the packet, strips the Layer2 frame information from the packet and then creates a new frame header with the MAC address of the next hop. This process continues from router to router until the packet reaches its destination IP address.</w:t>
      </w:r>
    </w:p>
    <w:p w14:paraId="69E557AD" w14:textId="77777777" w:rsidR="00336308" w:rsidRDefault="006F40A4" w:rsidP="00336308">
      <w:pPr>
        <w:pStyle w:val="BodyTextL25"/>
      </w:pPr>
      <w:r>
        <w:t>Wireshark does not display the preamble field of a frame header. What does the preamble contain?</w:t>
      </w:r>
    </w:p>
    <w:p w14:paraId="1DD17D56" w14:textId="5879052D" w:rsidR="00C162C0" w:rsidRPr="00336308" w:rsidRDefault="00336308" w:rsidP="00336308">
      <w:pPr>
        <w:pStyle w:val="BodyTextL25"/>
        <w:rPr>
          <w:rStyle w:val="DevConfigGray"/>
          <w:rFonts w:ascii="Arial" w:hAnsi="Arial"/>
          <w:color w:val="FF0000"/>
          <w:shd w:val="clear" w:color="auto" w:fill="auto"/>
        </w:rPr>
      </w:pPr>
      <w:r w:rsidRPr="00336308">
        <w:rPr>
          <w:color w:val="FF0000"/>
        </w:rPr>
        <w:t>The preamble field contains 7 octets of the alternating 1010 sequences, and one octet that signals the beginning of the frame, 10101011.</w:t>
      </w:r>
    </w:p>
    <w:sectPr w:rsidR="00C162C0" w:rsidRPr="00336308"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5115" w14:textId="77777777" w:rsidR="00320540" w:rsidRDefault="00320540" w:rsidP="00710659">
      <w:pPr>
        <w:spacing w:after="0" w:line="240" w:lineRule="auto"/>
      </w:pPr>
      <w:r>
        <w:separator/>
      </w:r>
    </w:p>
    <w:p w14:paraId="5A173877" w14:textId="77777777" w:rsidR="00320540" w:rsidRDefault="00320540"/>
  </w:endnote>
  <w:endnote w:type="continuationSeparator" w:id="0">
    <w:p w14:paraId="2FF23EF9" w14:textId="77777777" w:rsidR="00320540" w:rsidRDefault="00320540" w:rsidP="00710659">
      <w:pPr>
        <w:spacing w:after="0" w:line="240" w:lineRule="auto"/>
      </w:pPr>
      <w:r>
        <w:continuationSeparator/>
      </w:r>
    </w:p>
    <w:p w14:paraId="7B66AD38" w14:textId="77777777" w:rsidR="00320540" w:rsidRDefault="00320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7442DF8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9653D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4AAFCF0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53D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2774" w14:textId="77777777" w:rsidR="00320540" w:rsidRDefault="00320540" w:rsidP="00710659">
      <w:pPr>
        <w:spacing w:after="0" w:line="240" w:lineRule="auto"/>
      </w:pPr>
      <w:r>
        <w:separator/>
      </w:r>
    </w:p>
    <w:p w14:paraId="54596003" w14:textId="77777777" w:rsidR="00320540" w:rsidRDefault="00320540"/>
  </w:footnote>
  <w:footnote w:type="continuationSeparator" w:id="0">
    <w:p w14:paraId="3DBE3F1E" w14:textId="77777777" w:rsidR="00320540" w:rsidRDefault="00320540" w:rsidP="00710659">
      <w:pPr>
        <w:spacing w:after="0" w:line="240" w:lineRule="auto"/>
      </w:pPr>
      <w:r>
        <w:continuationSeparator/>
      </w:r>
    </w:p>
    <w:p w14:paraId="468833A5" w14:textId="77777777" w:rsidR="00320540" w:rsidRDefault="00320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42172664">
    <w:abstractNumId w:val="6"/>
  </w:num>
  <w:num w:numId="2" w16cid:durableId="126853605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72204196">
    <w:abstractNumId w:val="2"/>
  </w:num>
  <w:num w:numId="4" w16cid:durableId="56776938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39673944">
    <w:abstractNumId w:val="4"/>
  </w:num>
  <w:num w:numId="6" w16cid:durableId="506021837">
    <w:abstractNumId w:val="0"/>
  </w:num>
  <w:num w:numId="7" w16cid:durableId="1322587123">
    <w:abstractNumId w:val="1"/>
  </w:num>
  <w:num w:numId="8" w16cid:durableId="1047486603">
    <w:abstractNumId w:val="5"/>
    <w:lvlOverride w:ilvl="0">
      <w:lvl w:ilvl="0">
        <w:start w:val="1"/>
        <w:numFmt w:val="decimal"/>
        <w:lvlText w:val="Part %1:"/>
        <w:lvlJc w:val="left"/>
        <w:pPr>
          <w:tabs>
            <w:tab w:val="num" w:pos="1152"/>
          </w:tabs>
          <w:ind w:left="1152" w:hanging="792"/>
        </w:pPr>
        <w:rPr>
          <w:rFonts w:hint="default"/>
        </w:rPr>
      </w:lvl>
    </w:lvlOverride>
  </w:num>
  <w:num w:numId="9" w16cid:durableId="1257251538">
    <w:abstractNumId w:val="4"/>
    <w:lvlOverride w:ilvl="0"/>
  </w:num>
  <w:num w:numId="10" w16cid:durableId="156764915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62D"/>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540"/>
    <w:rsid w:val="00320788"/>
    <w:rsid w:val="003233A3"/>
    <w:rsid w:val="00334C33"/>
    <w:rsid w:val="00336308"/>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67E2E"/>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653DF"/>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5CBF"/>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2754"/>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 w:type="character" w:customStyle="1" w:styleId="apple-converted-space">
    <w:name w:val="apple-converted-space"/>
    <w:basedOn w:val="DefaultParagraphFont"/>
    <w:rsid w:val="009653DF"/>
  </w:style>
  <w:style w:type="paragraph" w:styleId="NormalWeb">
    <w:name w:val="Normal (Web)"/>
    <w:basedOn w:val="Normal"/>
    <w:uiPriority w:val="99"/>
    <w:semiHidden/>
    <w:unhideWhenUsed/>
    <w:rsid w:val="009653DF"/>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860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0F6509"/>
    <w:rsid w:val="004658EC"/>
    <w:rsid w:val="004B5B2A"/>
    <w:rsid w:val="005F1662"/>
    <w:rsid w:val="006A0AD7"/>
    <w:rsid w:val="007C06F5"/>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7</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Aruzhan T. Kakharmanova</cp:lastModifiedBy>
  <cp:revision>2</cp:revision>
  <dcterms:created xsi:type="dcterms:W3CDTF">2023-02-19T17:33:00Z</dcterms:created>
  <dcterms:modified xsi:type="dcterms:W3CDTF">2023-02-19T17:33:00Z</dcterms:modified>
</cp:coreProperties>
</file>