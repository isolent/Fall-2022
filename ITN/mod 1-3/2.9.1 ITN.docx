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B7C1" w14:textId="77777777" w:rsidR="00493737" w:rsidRDefault="00493737" w:rsidP="00493737">
      <w:pPr>
        <w:pStyle w:val="Title"/>
        <w:rPr>
          <w:rFonts w:cs="Arial"/>
          <w:bCs/>
          <w:color w:val="000000"/>
          <w:szCs w:val="32"/>
        </w:rPr>
      </w:pPr>
      <w:r>
        <w:rPr>
          <w:rFonts w:cs="Arial"/>
          <w:b w:val="0"/>
          <w:bCs/>
          <w:szCs w:val="32"/>
        </w:rPr>
        <w:t>Packet Tracer - Basic Switch and End Device Configuration</w:t>
      </w:r>
    </w:p>
    <w:p w14:paraId="49955721" w14:textId="77777777" w:rsidR="00493737" w:rsidRDefault="00493737" w:rsidP="00493737">
      <w:pPr>
        <w:pStyle w:val="Heading1"/>
        <w:ind w:left="360" w:hanging="360"/>
        <w:rPr>
          <w:rFonts w:cs="Arial"/>
          <w:color w:val="000000"/>
        </w:rPr>
      </w:pPr>
      <w:r>
        <w:rPr>
          <w:rFonts w:cs="Arial"/>
          <w:color w:val="000000"/>
        </w:rPr>
        <w:t>Addressing Table</w:t>
      </w:r>
    </w:p>
    <w:tbl>
      <w:tblPr>
        <w:tblW w:w="98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493737" w14:paraId="6A0ADF59" w14:textId="77777777" w:rsidTr="00493737">
        <w:trPr>
          <w:tblHeader/>
          <w:jc w:val="center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3C7C09" w14:textId="77777777" w:rsidR="00493737" w:rsidRDefault="00493737">
            <w:pPr>
              <w:pStyle w:val="tableheading0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6F2018" w14:textId="77777777" w:rsidR="00493737" w:rsidRDefault="00493737">
            <w:pPr>
              <w:pStyle w:val="tableheading0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2EDC63" w14:textId="77777777" w:rsidR="00493737" w:rsidRDefault="00493737">
            <w:pPr>
              <w:pStyle w:val="tableheading0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2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C992A0" w14:textId="77777777" w:rsidR="00493737" w:rsidRDefault="00493737">
            <w:pPr>
              <w:pStyle w:val="tableheading0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Subnet Mask</w:t>
            </w:r>
          </w:p>
        </w:tc>
      </w:tr>
      <w:tr w:rsidR="00493737" w14:paraId="516240C2" w14:textId="77777777" w:rsidTr="00493737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274BF9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Class-A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9A65DA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42203B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10.10.10.100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DB4E94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</w:tr>
      <w:tr w:rsidR="00493737" w14:paraId="0AB9D286" w14:textId="77777777" w:rsidTr="00493737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5B26C5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Class-B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EB3AAB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368990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10.10.10.150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48322E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</w:tr>
      <w:tr w:rsidR="00493737" w14:paraId="09A4F50D" w14:textId="77777777" w:rsidTr="00493737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CE20EB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Student-1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D1A0BA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0FD2BE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10.10.10.4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148E54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</w:tr>
      <w:tr w:rsidR="00493737" w14:paraId="14614BDE" w14:textId="77777777" w:rsidTr="00493737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59A09C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Student-2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732C95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821489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10.10.10.5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5AC5C0" w14:textId="77777777" w:rsidR="00493737" w:rsidRDefault="00493737">
            <w:pPr>
              <w:pStyle w:val="tabletext0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</w:tr>
    </w:tbl>
    <w:p w14:paraId="73A83386" w14:textId="77777777" w:rsidR="00493737" w:rsidRDefault="00493737" w:rsidP="00493737">
      <w:pPr>
        <w:pStyle w:val="configwindow0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Blank Line, No additional information</w:t>
      </w:r>
    </w:p>
    <w:p w14:paraId="16CD9E82" w14:textId="77777777" w:rsidR="00493737" w:rsidRDefault="00493737" w:rsidP="00493737">
      <w:pPr>
        <w:pStyle w:val="Heading1"/>
        <w:ind w:left="360" w:hanging="360"/>
        <w:rPr>
          <w:rFonts w:cs="Arial"/>
          <w:color w:val="000000"/>
        </w:rPr>
      </w:pPr>
      <w:r>
        <w:rPr>
          <w:rFonts w:cs="Arial"/>
          <w:color w:val="000000"/>
        </w:rPr>
        <w:t>Objectives</w:t>
      </w:r>
    </w:p>
    <w:p w14:paraId="69469A65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Configure hostnames and IP addresses on two Cisco Internetwork Operating System (IOS) switches using the command-line interface (CLI).</w:t>
      </w:r>
    </w:p>
    <w:p w14:paraId="549E053C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Use Cisco IOS commands to specify or limit access to the device configurations.</w:t>
      </w:r>
    </w:p>
    <w:p w14:paraId="4D3BA1E4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Use IOS commands to save the running configuration.</w:t>
      </w:r>
    </w:p>
    <w:p w14:paraId="03BE9288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Configure two host devices with IP addresses.</w:t>
      </w:r>
    </w:p>
    <w:p w14:paraId="410811B2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Verify connectivity between the two PC end devices.</w:t>
      </w:r>
    </w:p>
    <w:p w14:paraId="6D9BAC88" w14:textId="77777777" w:rsidR="00493737" w:rsidRDefault="00493737" w:rsidP="00493737">
      <w:pPr>
        <w:pStyle w:val="Heading1"/>
        <w:ind w:left="360" w:hanging="360"/>
        <w:rPr>
          <w:rFonts w:cs="Arial"/>
          <w:color w:val="000000"/>
        </w:rPr>
      </w:pPr>
      <w:r>
        <w:rPr>
          <w:rFonts w:cs="Arial"/>
          <w:color w:val="000000"/>
        </w:rPr>
        <w:t>Scenario</w:t>
      </w:r>
    </w:p>
    <w:p w14:paraId="0836D991" w14:textId="681E7470" w:rsidR="00493737" w:rsidRDefault="00493737" w:rsidP="00493737">
      <w:pPr>
        <w:pStyle w:val="bodytextl250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</w:t>
      </w:r>
    </w:p>
    <w:p w14:paraId="7365E518" w14:textId="512E26B5" w:rsidR="009F7055" w:rsidRDefault="009F7055" w:rsidP="00493737">
      <w:pPr>
        <w:pStyle w:val="bodytextl250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28FC63E" wp14:editId="08B54527">
            <wp:extent cx="6400800" cy="3474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4267" w14:textId="77777777" w:rsidR="00493737" w:rsidRDefault="00493737" w:rsidP="00493737">
      <w:pPr>
        <w:pStyle w:val="Heading1"/>
        <w:spacing w:line="299" w:lineRule="atLeast"/>
        <w:ind w:left="360" w:hanging="360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Instructions</w:t>
      </w:r>
    </w:p>
    <w:p w14:paraId="6B114221" w14:textId="77777777" w:rsidR="00493737" w:rsidRDefault="00493737" w:rsidP="00493737">
      <w:pPr>
        <w:pStyle w:val="bodytextl250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 the devices to fulfill the requirements below.</w:t>
      </w:r>
    </w:p>
    <w:p w14:paraId="1022EE97" w14:textId="77777777" w:rsidR="00493737" w:rsidRDefault="00493737" w:rsidP="00493737">
      <w:pPr>
        <w:pStyle w:val="Heading1"/>
        <w:ind w:left="360" w:hanging="360"/>
        <w:rPr>
          <w:rFonts w:cs="Arial"/>
          <w:color w:val="000000"/>
        </w:rPr>
      </w:pPr>
      <w:r>
        <w:rPr>
          <w:rFonts w:cs="Arial"/>
          <w:color w:val="000000"/>
        </w:rPr>
        <w:t>Requirements</w:t>
      </w:r>
    </w:p>
    <w:p w14:paraId="2727E169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Use a console connection to access each switch.</w:t>
      </w:r>
    </w:p>
    <w:p w14:paraId="3FFF48B8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Name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Class-A </w:t>
      </w:r>
      <w:r>
        <w:rPr>
          <w:rFonts w:ascii="Arial" w:hAnsi="Arial" w:cs="Arial"/>
          <w:color w:val="000000"/>
          <w:sz w:val="20"/>
          <w:szCs w:val="20"/>
        </w:rPr>
        <w:t>and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Class-B</w:t>
      </w:r>
      <w:r>
        <w:rPr>
          <w:rFonts w:ascii="Arial" w:hAnsi="Arial" w:cs="Arial"/>
          <w:color w:val="000000"/>
          <w:sz w:val="20"/>
          <w:szCs w:val="20"/>
        </w:rPr>
        <w:t> switches.</w:t>
      </w:r>
    </w:p>
    <w:p w14:paraId="3F9590F0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Use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xAw6k </w:t>
      </w:r>
      <w:r>
        <w:rPr>
          <w:rFonts w:ascii="Arial" w:hAnsi="Arial" w:cs="Arial"/>
          <w:color w:val="000000"/>
          <w:sz w:val="20"/>
          <w:szCs w:val="20"/>
        </w:rPr>
        <w:t>password for all lines.</w:t>
      </w:r>
    </w:p>
    <w:p w14:paraId="67E615B6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Use the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6EBUp</w:t>
      </w:r>
      <w:r>
        <w:rPr>
          <w:rFonts w:ascii="Arial" w:hAnsi="Arial" w:cs="Arial"/>
          <w:color w:val="000000"/>
          <w:sz w:val="20"/>
          <w:szCs w:val="20"/>
        </w:rPr>
        <w:t> secret password.</w:t>
      </w:r>
    </w:p>
    <w:p w14:paraId="00DBCEBF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Encrypt all clear text passwords.</w:t>
      </w:r>
    </w:p>
    <w:p w14:paraId="0B9730E2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Configure an appropriate message-of-the-day (MOTD) banner.</w:t>
      </w:r>
    </w:p>
    <w:p w14:paraId="423B0A1F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Configure addressing for all devices according to the Addressing Table.</w:t>
      </w:r>
    </w:p>
    <w:p w14:paraId="6E001931" w14:textId="737B9C0C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Save your configurations.</w:t>
      </w:r>
    </w:p>
    <w:p w14:paraId="14D371BA" w14:textId="77777777" w:rsidR="00493737" w:rsidRDefault="00493737" w:rsidP="00493737">
      <w:pPr>
        <w:pStyle w:val="bulletlevel10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ebdings" w:hAnsi="Webdings" w:cs="Arial"/>
          <w:color w:val="000000"/>
          <w:sz w:val="14"/>
          <w:szCs w:val="14"/>
        </w:rPr>
        <w:t>=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Verify connectivity between all devices.</w:t>
      </w:r>
    </w:p>
    <w:p w14:paraId="0EBEA90A" w14:textId="77777777" w:rsidR="00493737" w:rsidRDefault="00493737" w:rsidP="00493737">
      <w:pPr>
        <w:pStyle w:val="bodytextl250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Note:</w:t>
      </w:r>
      <w:r>
        <w:rPr>
          <w:rFonts w:ascii="Arial" w:hAnsi="Arial" w:cs="Arial"/>
          <w:color w:val="000000"/>
          <w:sz w:val="20"/>
          <w:szCs w:val="20"/>
        </w:rPr>
        <w:t> Click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Check Results</w:t>
      </w:r>
      <w:r>
        <w:rPr>
          <w:rFonts w:ascii="Arial" w:hAnsi="Arial" w:cs="Arial"/>
          <w:color w:val="000000"/>
          <w:sz w:val="20"/>
          <w:szCs w:val="20"/>
        </w:rPr>
        <w:t> to see your progress. Click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Reset Activity</w:t>
      </w:r>
      <w:r>
        <w:rPr>
          <w:rFonts w:ascii="Arial" w:hAnsi="Arial" w:cs="Arial"/>
          <w:color w:val="000000"/>
          <w:sz w:val="20"/>
          <w:szCs w:val="20"/>
        </w:rPr>
        <w:t> to generate a new set of requirements. If you click on this before you complete the activity, all configurations will be lost.</w:t>
      </w:r>
    </w:p>
    <w:p w14:paraId="4367AE83" w14:textId="77777777" w:rsidR="00493737" w:rsidRDefault="00493737" w:rsidP="00493737">
      <w:pPr>
        <w:pStyle w:val="bodytextl250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6"/>
          <w:szCs w:val="16"/>
        </w:rPr>
        <w:t>ID: 0220</w:t>
      </w:r>
    </w:p>
    <w:p w14:paraId="7B9EB52C" w14:textId="77777777" w:rsidR="00493737" w:rsidRDefault="00493737" w:rsidP="00493737">
      <w:pPr>
        <w:pStyle w:val="configwindow0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End of Document</w:t>
      </w:r>
    </w:p>
    <w:p w14:paraId="5E40DF57" w14:textId="6F41022E" w:rsidR="00C029DB" w:rsidRPr="00493737" w:rsidRDefault="00C029DB" w:rsidP="00493737"/>
    <w:sectPr w:rsidR="00C029DB" w:rsidRPr="00493737" w:rsidSect="008250D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8935" w14:textId="77777777" w:rsidR="00043FC7" w:rsidRDefault="00043FC7" w:rsidP="00710659">
      <w:pPr>
        <w:spacing w:after="0" w:line="240" w:lineRule="auto"/>
      </w:pPr>
      <w:r>
        <w:separator/>
      </w:r>
    </w:p>
    <w:p w14:paraId="7B729A21" w14:textId="77777777" w:rsidR="00043FC7" w:rsidRDefault="00043FC7"/>
  </w:endnote>
  <w:endnote w:type="continuationSeparator" w:id="0">
    <w:p w14:paraId="09ECD512" w14:textId="77777777" w:rsidR="00043FC7" w:rsidRDefault="00043FC7" w:rsidP="00710659">
      <w:pPr>
        <w:spacing w:after="0" w:line="240" w:lineRule="auto"/>
      </w:pPr>
      <w:r>
        <w:continuationSeparator/>
      </w:r>
    </w:p>
    <w:p w14:paraId="5DB6C750" w14:textId="77777777" w:rsidR="00043FC7" w:rsidRDefault="00043F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C6BC" w14:textId="56AE7CB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9373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16A5" w14:textId="2E49140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9373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90E5" w14:textId="77777777" w:rsidR="00043FC7" w:rsidRDefault="00043FC7" w:rsidP="00710659">
      <w:pPr>
        <w:spacing w:after="0" w:line="240" w:lineRule="auto"/>
      </w:pPr>
      <w:r>
        <w:separator/>
      </w:r>
    </w:p>
    <w:p w14:paraId="71418DAF" w14:textId="77777777" w:rsidR="00043FC7" w:rsidRDefault="00043FC7"/>
  </w:footnote>
  <w:footnote w:type="continuationSeparator" w:id="0">
    <w:p w14:paraId="4F880D01" w14:textId="77777777" w:rsidR="00043FC7" w:rsidRDefault="00043FC7" w:rsidP="00710659">
      <w:pPr>
        <w:spacing w:after="0" w:line="240" w:lineRule="auto"/>
      </w:pPr>
      <w:r>
        <w:continuationSeparator/>
      </w:r>
    </w:p>
    <w:p w14:paraId="3167C531" w14:textId="77777777" w:rsidR="00043FC7" w:rsidRDefault="00043F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137942745">
    <w:abstractNumId w:val="5"/>
  </w:num>
  <w:num w:numId="2" w16cid:durableId="310017233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8889266">
    <w:abstractNumId w:val="2"/>
  </w:num>
  <w:num w:numId="4" w16cid:durableId="916985025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16745668">
    <w:abstractNumId w:val="3"/>
  </w:num>
  <w:num w:numId="6" w16cid:durableId="1421026888">
    <w:abstractNumId w:val="0"/>
  </w:num>
  <w:num w:numId="7" w16cid:durableId="251790079">
    <w:abstractNumId w:val="1"/>
  </w:num>
  <w:num w:numId="8" w16cid:durableId="682822140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82470392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3FC7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37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7055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uiPriority w:val="10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bleheading0">
    <w:name w:val="tableheading"/>
    <w:basedOn w:val="Normal"/>
    <w:rsid w:val="004937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  <w:style w:type="paragraph" w:customStyle="1" w:styleId="tabletext0">
    <w:name w:val="tabletext"/>
    <w:basedOn w:val="Normal"/>
    <w:rsid w:val="004937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  <w:style w:type="paragraph" w:customStyle="1" w:styleId="configwindow0">
    <w:name w:val="configwindow"/>
    <w:basedOn w:val="Normal"/>
    <w:rsid w:val="004937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  <w:style w:type="paragraph" w:customStyle="1" w:styleId="bulletlevel10">
    <w:name w:val="bulletlevel1"/>
    <w:basedOn w:val="Normal"/>
    <w:rsid w:val="004937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  <w:style w:type="paragraph" w:customStyle="1" w:styleId="bodytextl250">
    <w:name w:val="bodytextl25"/>
    <w:basedOn w:val="Normal"/>
    <w:rsid w:val="004937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08245A"/>
    <w:rsid w:val="0049476C"/>
    <w:rsid w:val="00526054"/>
    <w:rsid w:val="007637EC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2550-2302-42BB-B35D-BACB2619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Aruzhan T. Kakharmanova</cp:lastModifiedBy>
  <cp:revision>2</cp:revision>
  <cp:lastPrinted>2019-11-25T20:02:00Z</cp:lastPrinted>
  <dcterms:created xsi:type="dcterms:W3CDTF">2023-01-28T20:01:00Z</dcterms:created>
  <dcterms:modified xsi:type="dcterms:W3CDTF">2023-01-28T20:01:00Z</dcterms:modified>
</cp:coreProperties>
</file>